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Default="00805944">
      <w:pPr>
        <w:pStyle w:val="Title"/>
        <w:rPr>
          <w:b/>
          <w:sz w:val="56"/>
          <w:szCs w:val="56"/>
        </w:rPr>
      </w:pPr>
      <w:r w:rsidRPr="00D63D89">
        <w:rPr>
          <w:b/>
          <w:sz w:val="56"/>
          <w:szCs w:val="56"/>
        </w:rPr>
        <w:t>Profession emails basics</w:t>
      </w:r>
    </w:p>
    <w:p w:rsidR="00D63D89" w:rsidRPr="00D63D89" w:rsidRDefault="00D63D89" w:rsidP="00D63D89"/>
    <w:p w:rsidR="005579CE" w:rsidRDefault="005579CE">
      <w:pPr>
        <w:pStyle w:val="Heading1"/>
      </w:pPr>
      <w:r>
        <w:t>Week 1</w:t>
      </w:r>
      <w:r w:rsidR="00355274">
        <w:t xml:space="preserve"> - </w:t>
      </w:r>
      <w:r w:rsidR="00355274" w:rsidRPr="00E50142">
        <w:t>Basic Email Writing Structures</w:t>
      </w:r>
    </w:p>
    <w:p w:rsidR="00355274" w:rsidRPr="00355274" w:rsidRDefault="00355274" w:rsidP="00355274"/>
    <w:p w:rsidR="00771F16" w:rsidRDefault="00805944" w:rsidP="00EB7B1C">
      <w:pPr>
        <w:pStyle w:val="Heading2"/>
      </w:pPr>
      <w:r>
        <w:t xml:space="preserve">4 basic elements </w:t>
      </w:r>
    </w:p>
    <w:p w:rsidR="000A0F9B" w:rsidRDefault="00805944" w:rsidP="00805944">
      <w:pPr>
        <w:pStyle w:val="ListParagraph"/>
        <w:numPr>
          <w:ilvl w:val="0"/>
          <w:numId w:val="27"/>
        </w:numPr>
      </w:pPr>
      <w:r>
        <w:t>Subject Lines</w:t>
      </w:r>
    </w:p>
    <w:p w:rsidR="00805944" w:rsidRDefault="00805944" w:rsidP="00805944">
      <w:pPr>
        <w:pStyle w:val="ListParagraph"/>
        <w:numPr>
          <w:ilvl w:val="0"/>
          <w:numId w:val="27"/>
        </w:numPr>
      </w:pPr>
      <w:r>
        <w:t>Greeting</w:t>
      </w:r>
    </w:p>
    <w:p w:rsidR="00805944" w:rsidRDefault="00805944" w:rsidP="00805944">
      <w:pPr>
        <w:pStyle w:val="ListParagraph"/>
        <w:numPr>
          <w:ilvl w:val="0"/>
          <w:numId w:val="27"/>
        </w:numPr>
      </w:pPr>
      <w:r>
        <w:t>Email Text</w:t>
      </w:r>
    </w:p>
    <w:p w:rsidR="00805944" w:rsidRDefault="00805944" w:rsidP="000A0F9B">
      <w:pPr>
        <w:pStyle w:val="ListParagraph"/>
        <w:numPr>
          <w:ilvl w:val="0"/>
          <w:numId w:val="27"/>
        </w:numPr>
      </w:pPr>
      <w:r>
        <w:t>Closing</w:t>
      </w:r>
    </w:p>
    <w:p w:rsidR="00805944" w:rsidRDefault="00805944" w:rsidP="00EB7B1C">
      <w:pPr>
        <w:pStyle w:val="Heading2"/>
      </w:pPr>
      <w:r>
        <w:t>DO and DON’</w:t>
      </w:r>
      <w:r w:rsidR="007D77EF">
        <w:t>Ts</w:t>
      </w:r>
    </w:p>
    <w:p w:rsidR="00805944" w:rsidRDefault="00805944" w:rsidP="00805944"/>
    <w:p w:rsidR="00A164BE" w:rsidRPr="00EF2512" w:rsidRDefault="00A164BE" w:rsidP="00805944">
      <w:pPr>
        <w:rPr>
          <w:b/>
        </w:rPr>
      </w:pPr>
      <w:r w:rsidRPr="00EF2512">
        <w:rPr>
          <w:b/>
        </w:rPr>
        <w:t>DO:</w:t>
      </w:r>
    </w:p>
    <w:p w:rsidR="00A164BE" w:rsidRDefault="00A164BE" w:rsidP="00EF2512">
      <w:pPr>
        <w:pStyle w:val="ListParagraph"/>
        <w:numPr>
          <w:ilvl w:val="0"/>
          <w:numId w:val="28"/>
        </w:numPr>
      </w:pPr>
      <w:r>
        <w:t>PROFESSIONA email address</w:t>
      </w:r>
    </w:p>
    <w:p w:rsidR="00A164BE" w:rsidRDefault="00A164BE" w:rsidP="00EF2512">
      <w:pPr>
        <w:pStyle w:val="ListParagraph"/>
        <w:numPr>
          <w:ilvl w:val="0"/>
          <w:numId w:val="28"/>
        </w:numPr>
      </w:pPr>
      <w:r>
        <w:t>Subject line = CLEAR &amp; BRIEF</w:t>
      </w:r>
    </w:p>
    <w:p w:rsidR="00A164BE" w:rsidRDefault="00A164BE" w:rsidP="00EF2512">
      <w:pPr>
        <w:pStyle w:val="ListParagraph"/>
        <w:numPr>
          <w:ilvl w:val="0"/>
          <w:numId w:val="28"/>
        </w:numPr>
      </w:pPr>
      <w:r>
        <w:t>Words of APPRECIATION</w:t>
      </w:r>
    </w:p>
    <w:p w:rsidR="00A164BE" w:rsidRDefault="00A164BE" w:rsidP="00EF2512">
      <w:pPr>
        <w:pStyle w:val="ListParagraph"/>
        <w:numPr>
          <w:ilvl w:val="0"/>
          <w:numId w:val="28"/>
        </w:numPr>
      </w:pPr>
      <w:r>
        <w:t>Consider CULTURE</w:t>
      </w:r>
    </w:p>
    <w:p w:rsidR="0002310F" w:rsidRDefault="0002310F" w:rsidP="0002310F">
      <w:r>
        <w:t>DON’T:</w:t>
      </w:r>
    </w:p>
    <w:p w:rsidR="0002310F" w:rsidRDefault="00BB7458" w:rsidP="0002310F">
      <w:r>
        <w:t>Don’t make mistakes:</w:t>
      </w:r>
    </w:p>
    <w:p w:rsidR="00BB7458" w:rsidRDefault="00BB7458" w:rsidP="00BB7458">
      <w:pPr>
        <w:pStyle w:val="ListParagraph"/>
        <w:numPr>
          <w:ilvl w:val="0"/>
          <w:numId w:val="29"/>
        </w:numPr>
      </w:pPr>
      <w:r>
        <w:t>SPELLING</w:t>
      </w:r>
    </w:p>
    <w:p w:rsidR="00BB7458" w:rsidRDefault="00BB7458" w:rsidP="00BB7458">
      <w:pPr>
        <w:pStyle w:val="ListParagraph"/>
        <w:numPr>
          <w:ilvl w:val="0"/>
          <w:numId w:val="29"/>
        </w:numPr>
      </w:pPr>
      <w:r>
        <w:t>GRAMMER</w:t>
      </w:r>
    </w:p>
    <w:p w:rsidR="00BB7458" w:rsidRDefault="00BB7458" w:rsidP="00BB7458">
      <w:pPr>
        <w:pStyle w:val="ListParagraph"/>
        <w:numPr>
          <w:ilvl w:val="0"/>
          <w:numId w:val="29"/>
        </w:numPr>
      </w:pPr>
      <w:r>
        <w:t>PUNCTUATION</w:t>
      </w:r>
    </w:p>
    <w:p w:rsidR="00710DC4" w:rsidRDefault="00BB7458" w:rsidP="00710DC4">
      <w:pPr>
        <w:pStyle w:val="ListParagraph"/>
        <w:numPr>
          <w:ilvl w:val="0"/>
          <w:numId w:val="29"/>
        </w:numPr>
      </w:pPr>
      <w:r>
        <w:t>CAPITALIZATION</w:t>
      </w:r>
      <w:r w:rsidR="00710DC4">
        <w:br/>
      </w:r>
    </w:p>
    <w:p w:rsidR="002C73CF" w:rsidRPr="00805944" w:rsidRDefault="00710DC4" w:rsidP="00710DC4">
      <w:r>
        <w:br w:type="page"/>
      </w:r>
    </w:p>
    <w:p w:rsidR="00710DC4" w:rsidRDefault="00553911" w:rsidP="00EB7B1C">
      <w:pPr>
        <w:pStyle w:val="Heading2"/>
      </w:pPr>
      <w:r>
        <w:lastRenderedPageBreak/>
        <w:t>Organization, Style and Editing Basics</w:t>
      </w:r>
    </w:p>
    <w:p w:rsidR="00A47AF2" w:rsidRDefault="00A47AF2" w:rsidP="00A47AF2"/>
    <w:p w:rsidR="00A47AF2" w:rsidRDefault="00A47AF2" w:rsidP="00A47AF2">
      <w:r>
        <w:t>Be BRIEF</w:t>
      </w:r>
    </w:p>
    <w:p w:rsidR="00A47AF2" w:rsidRDefault="00A47AF2" w:rsidP="00A47AF2">
      <w:r>
        <w:t>EDIT words</w:t>
      </w:r>
    </w:p>
    <w:p w:rsidR="00A47AF2" w:rsidRDefault="00A47AF2" w:rsidP="00A47AF2">
      <w:r>
        <w:t>Have a CLEAR order</w:t>
      </w:r>
    </w:p>
    <w:p w:rsidR="00B80C36" w:rsidRDefault="00B80C36" w:rsidP="00A47AF2">
      <w:r>
        <w:t xml:space="preserve">AVOID </w:t>
      </w:r>
      <w:r w:rsidR="00A92D65">
        <w:t>harsh</w:t>
      </w:r>
      <w:r>
        <w:t xml:space="preserve"> words.</w:t>
      </w:r>
    </w:p>
    <w:p w:rsidR="002C73CF" w:rsidRDefault="002C73CF" w:rsidP="00A47AF2"/>
    <w:p w:rsidR="002C73CF" w:rsidRPr="00A47AF2" w:rsidRDefault="002C73CF" w:rsidP="00A47AF2"/>
    <w:p w:rsidR="002C73CF" w:rsidRDefault="002C73CF" w:rsidP="00EB7B1C">
      <w:pPr>
        <w:pStyle w:val="Heading2"/>
      </w:pPr>
      <w:r>
        <w:t>Assignment</w:t>
      </w:r>
    </w:p>
    <w:p w:rsidR="002C73CF" w:rsidRDefault="002C73CF" w:rsidP="00EB7B1C"/>
    <w:p w:rsidR="002C73CF" w:rsidRDefault="002C73CF" w:rsidP="00EB7B1C">
      <w:pPr>
        <w:pStyle w:val="Heading3"/>
        <w:rPr>
          <w:rFonts w:ascii="Arial" w:hAnsi="Arial" w:cs="Arial"/>
          <w:b w:val="0"/>
          <w:bCs w:val="0"/>
          <w:color w:val="373A3C"/>
          <w:sz w:val="30"/>
          <w:szCs w:val="30"/>
        </w:rPr>
      </w:pPr>
      <w:r>
        <w:rPr>
          <w:rFonts w:ascii="Arial" w:hAnsi="Arial" w:cs="Arial"/>
          <w:b w:val="0"/>
          <w:bCs w:val="0"/>
          <w:color w:val="373A3C"/>
          <w:sz w:val="30"/>
          <w:szCs w:val="30"/>
        </w:rPr>
        <w:t>Instructions</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Let's use the skills we have talked about in this module and rewrite Kevin Johnson's email. Kevin is writing to an office furniture company called ABC Furniture. The purpose of the email is to cancel an order he made last week. Read through the email a few times before moving on to the next step.</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Subject Line:</w:t>
      </w:r>
      <w:r>
        <w:rPr>
          <w:rStyle w:val="apple-converted-space"/>
          <w:rFonts w:ascii="Arial" w:eastAsiaTheme="majorEastAsia" w:hAnsi="Arial" w:cs="Arial"/>
          <w:color w:val="373A3C"/>
          <w:sz w:val="21"/>
          <w:szCs w:val="21"/>
        </w:rPr>
        <w:t> </w:t>
      </w:r>
      <w:r>
        <w:rPr>
          <w:rStyle w:val="Strong"/>
          <w:rFonts w:ascii="Arial" w:eastAsiaTheme="majorEastAsia" w:hAnsi="Arial" w:cs="Arial"/>
          <w:color w:val="373A3C"/>
          <w:sz w:val="21"/>
          <w:szCs w:val="21"/>
        </w:rPr>
        <w:t>please cancel!</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proofErr w:type="gramStart"/>
      <w:r>
        <w:rPr>
          <w:rStyle w:val="Strong"/>
          <w:rFonts w:ascii="Arial" w:eastAsiaTheme="majorEastAsia" w:hAnsi="Arial" w:cs="Arial"/>
          <w:color w:val="373A3C"/>
          <w:sz w:val="21"/>
          <w:szCs w:val="21"/>
        </w:rPr>
        <w:t>hi</w:t>
      </w:r>
      <w:proofErr w:type="gramEnd"/>
      <w:r>
        <w:rPr>
          <w:rStyle w:val="Strong"/>
          <w:rFonts w:ascii="Arial" w:eastAsiaTheme="majorEastAsia" w:hAnsi="Arial" w:cs="Arial"/>
          <w:color w:val="373A3C"/>
          <w:sz w:val="21"/>
          <w:szCs w:val="21"/>
        </w:rPr>
        <w:t>,</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r>
        <w:rPr>
          <w:rStyle w:val="Strong"/>
          <w:rFonts w:ascii="Arial" w:eastAsiaTheme="majorEastAsia" w:hAnsi="Arial" w:cs="Arial"/>
          <w:color w:val="373A3C"/>
          <w:sz w:val="21"/>
          <w:szCs w:val="21"/>
        </w:rPr>
        <w:t xml:space="preserve">My name is </w:t>
      </w:r>
      <w:proofErr w:type="spellStart"/>
      <w:proofErr w:type="gramStart"/>
      <w:r>
        <w:rPr>
          <w:rStyle w:val="Strong"/>
          <w:rFonts w:ascii="Arial" w:eastAsiaTheme="majorEastAsia" w:hAnsi="Arial" w:cs="Arial"/>
          <w:color w:val="373A3C"/>
          <w:sz w:val="21"/>
          <w:szCs w:val="21"/>
        </w:rPr>
        <w:t>kevin</w:t>
      </w:r>
      <w:proofErr w:type="spellEnd"/>
      <w:proofErr w:type="gramEnd"/>
      <w:r>
        <w:rPr>
          <w:rStyle w:val="Strong"/>
          <w:rFonts w:ascii="Arial" w:eastAsiaTheme="majorEastAsia" w:hAnsi="Arial" w:cs="Arial"/>
          <w:color w:val="373A3C"/>
          <w:sz w:val="21"/>
          <w:szCs w:val="21"/>
        </w:rPr>
        <w:t xml:space="preserve"> </w:t>
      </w:r>
      <w:proofErr w:type="spellStart"/>
      <w:r>
        <w:rPr>
          <w:rStyle w:val="Strong"/>
          <w:rFonts w:ascii="Arial" w:eastAsiaTheme="majorEastAsia" w:hAnsi="Arial" w:cs="Arial"/>
          <w:color w:val="373A3C"/>
          <w:sz w:val="21"/>
          <w:szCs w:val="21"/>
        </w:rPr>
        <w:t>johnson</w:t>
      </w:r>
      <w:proofErr w:type="spellEnd"/>
      <w:r>
        <w:rPr>
          <w:rStyle w:val="Strong"/>
          <w:rFonts w:ascii="Arial" w:eastAsiaTheme="majorEastAsia" w:hAnsi="Arial" w:cs="Arial"/>
          <w:color w:val="373A3C"/>
          <w:sz w:val="21"/>
          <w:szCs w:val="21"/>
        </w:rPr>
        <w:t>. I want to cancel my order of the office chair that I ordered last week. Please send me a full refund to my account.</w:t>
      </w:r>
    </w:p>
    <w:p w:rsidR="002C73CF" w:rsidRDefault="002C73CF" w:rsidP="00EB7B1C">
      <w:pPr>
        <w:pStyle w:val="NormalWeb"/>
        <w:shd w:val="clear" w:color="auto" w:fill="FAFAFA"/>
        <w:spacing w:before="0" w:beforeAutospacing="0" w:after="300" w:afterAutospacing="0" w:line="315" w:lineRule="atLeast"/>
        <w:rPr>
          <w:rFonts w:ascii="Arial" w:hAnsi="Arial" w:cs="Arial"/>
          <w:color w:val="373A3C"/>
          <w:sz w:val="21"/>
          <w:szCs w:val="21"/>
        </w:rPr>
      </w:pPr>
      <w:proofErr w:type="spellStart"/>
      <w:proofErr w:type="gramStart"/>
      <w:r>
        <w:rPr>
          <w:rStyle w:val="Strong"/>
          <w:rFonts w:ascii="Arial" w:eastAsiaTheme="majorEastAsia" w:hAnsi="Arial" w:cs="Arial"/>
          <w:color w:val="373A3C"/>
          <w:sz w:val="21"/>
          <w:szCs w:val="21"/>
        </w:rPr>
        <w:t>kevin</w:t>
      </w:r>
      <w:proofErr w:type="spellEnd"/>
      <w:proofErr w:type="gramEnd"/>
    </w:p>
    <w:p w:rsidR="00EE0167" w:rsidRDefault="00EE0167" w:rsidP="00EB7B1C">
      <w:pPr>
        <w:pStyle w:val="Heading3"/>
        <w:rPr>
          <w:rFonts w:ascii="Arial" w:hAnsi="Arial" w:cs="Arial"/>
          <w:b w:val="0"/>
          <w:bCs w:val="0"/>
          <w:color w:val="373A3C"/>
          <w:sz w:val="30"/>
          <w:szCs w:val="30"/>
        </w:rPr>
      </w:pPr>
      <w:r>
        <w:rPr>
          <w:rFonts w:ascii="Arial" w:hAnsi="Arial" w:cs="Arial"/>
          <w:b w:val="0"/>
          <w:bCs w:val="0"/>
          <w:color w:val="373A3C"/>
          <w:sz w:val="30"/>
          <w:szCs w:val="30"/>
        </w:rPr>
        <w:t>Answer</w:t>
      </w:r>
    </w:p>
    <w:p w:rsidR="00EE0167" w:rsidRDefault="00EE0167" w:rsidP="00EE0167">
      <w:pPr>
        <w:pStyle w:val="NormalWeb"/>
        <w:shd w:val="clear" w:color="auto" w:fill="FAFAFA"/>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Subject Line:</w:t>
      </w:r>
      <w:r>
        <w:rPr>
          <w:rStyle w:val="apple-converted-space"/>
          <w:rFonts w:ascii="Arial" w:eastAsiaTheme="majorEastAsia" w:hAnsi="Arial" w:cs="Arial"/>
          <w:color w:val="373A3C"/>
          <w:sz w:val="21"/>
          <w:szCs w:val="21"/>
        </w:rPr>
        <w:t> </w:t>
      </w:r>
      <w:r>
        <w:rPr>
          <w:rStyle w:val="Strong"/>
          <w:rFonts w:ascii="Arial" w:eastAsiaTheme="majorEastAsia" w:hAnsi="Arial" w:cs="Arial"/>
          <w:color w:val="373A3C"/>
          <w:sz w:val="21"/>
          <w:szCs w:val="21"/>
        </w:rPr>
        <w:t>Cancel My Order</w:t>
      </w:r>
    </w:p>
    <w:p w:rsidR="00EE0167" w:rsidRDefault="00EE0167" w:rsidP="00EE0167">
      <w:pPr>
        <w:pStyle w:val="NormalWeb"/>
        <w:shd w:val="clear" w:color="auto" w:fill="FAFAFA"/>
        <w:spacing w:before="0" w:beforeAutospacing="0" w:after="300" w:afterAutospacing="0" w:line="315" w:lineRule="atLeast"/>
        <w:rPr>
          <w:rFonts w:ascii="Arial" w:hAnsi="Arial" w:cs="Arial"/>
          <w:color w:val="373A3C"/>
          <w:sz w:val="21"/>
          <w:szCs w:val="21"/>
        </w:rPr>
      </w:pPr>
      <w:r>
        <w:rPr>
          <w:rStyle w:val="Strong"/>
          <w:rFonts w:ascii="Arial" w:eastAsiaTheme="majorEastAsia" w:hAnsi="Arial" w:cs="Arial"/>
          <w:color w:val="373A3C"/>
          <w:sz w:val="21"/>
          <w:szCs w:val="21"/>
        </w:rPr>
        <w:t>Dear ABC Furniture,</w:t>
      </w:r>
    </w:p>
    <w:p w:rsidR="00EE0167" w:rsidRDefault="00EE0167" w:rsidP="00EE0167">
      <w:pPr>
        <w:pStyle w:val="NormalWeb"/>
        <w:shd w:val="clear" w:color="auto" w:fill="FAFAFA"/>
        <w:spacing w:before="0" w:beforeAutospacing="0" w:after="300" w:afterAutospacing="0" w:line="315" w:lineRule="atLeast"/>
        <w:rPr>
          <w:rStyle w:val="Strong"/>
          <w:rFonts w:ascii="Arial" w:eastAsiaTheme="majorEastAsia" w:hAnsi="Arial" w:cs="Arial"/>
          <w:color w:val="373A3C"/>
          <w:sz w:val="21"/>
          <w:szCs w:val="21"/>
        </w:rPr>
      </w:pPr>
      <w:r>
        <w:rPr>
          <w:rStyle w:val="Strong"/>
          <w:rFonts w:ascii="Arial" w:eastAsiaTheme="majorEastAsia" w:hAnsi="Arial" w:cs="Arial"/>
          <w:color w:val="373A3C"/>
          <w:sz w:val="21"/>
          <w:szCs w:val="21"/>
        </w:rPr>
        <w:t>I am writing to inform you that I would like to cancel my order of the office chair that I ordered last week.</w:t>
      </w:r>
    </w:p>
    <w:p w:rsidR="00EE0167" w:rsidRDefault="00EE0167" w:rsidP="00EE0167">
      <w:pPr>
        <w:pStyle w:val="NormalWeb"/>
        <w:shd w:val="clear" w:color="auto" w:fill="FAFAFA"/>
        <w:spacing w:before="0" w:beforeAutospacing="0" w:after="300" w:afterAutospacing="0" w:line="315" w:lineRule="atLeast"/>
        <w:rPr>
          <w:rStyle w:val="Strong"/>
          <w:rFonts w:ascii="Arial" w:eastAsiaTheme="majorEastAsia" w:hAnsi="Arial" w:cs="Arial"/>
          <w:color w:val="373A3C"/>
          <w:sz w:val="21"/>
          <w:szCs w:val="21"/>
        </w:rPr>
      </w:pPr>
      <w:r>
        <w:rPr>
          <w:rStyle w:val="Strong"/>
          <w:rFonts w:ascii="Arial" w:eastAsiaTheme="majorEastAsia" w:hAnsi="Arial" w:cs="Arial"/>
          <w:color w:val="373A3C"/>
          <w:sz w:val="21"/>
          <w:szCs w:val="21"/>
        </w:rPr>
        <w:t>Please send the refund amount to my account. I extremely sorry for all the troubles and inconvenience I have caused.</w:t>
      </w:r>
    </w:p>
    <w:p w:rsidR="00EE0167" w:rsidRDefault="00EE0167" w:rsidP="00EE0167">
      <w:pPr>
        <w:pStyle w:val="NormalWeb"/>
        <w:shd w:val="clear" w:color="auto" w:fill="FAFAFA"/>
        <w:spacing w:before="0" w:beforeAutospacing="0" w:after="300" w:afterAutospacing="0" w:line="315" w:lineRule="atLeast"/>
        <w:rPr>
          <w:rStyle w:val="Strong"/>
          <w:rFonts w:ascii="Arial" w:eastAsiaTheme="majorEastAsia" w:hAnsi="Arial" w:cs="Arial"/>
          <w:color w:val="373A3C"/>
          <w:sz w:val="21"/>
          <w:szCs w:val="21"/>
        </w:rPr>
      </w:pPr>
      <w:r>
        <w:rPr>
          <w:rStyle w:val="Strong"/>
          <w:rFonts w:ascii="Arial" w:eastAsiaTheme="majorEastAsia" w:hAnsi="Arial" w:cs="Arial"/>
          <w:color w:val="373A3C"/>
          <w:sz w:val="21"/>
          <w:szCs w:val="21"/>
        </w:rPr>
        <w:t>Sincerely,</w:t>
      </w:r>
    </w:p>
    <w:p w:rsidR="002C73CF" w:rsidRPr="005D27E8" w:rsidRDefault="00EE0167" w:rsidP="005D27E8">
      <w:pPr>
        <w:pStyle w:val="NormalWeb"/>
        <w:shd w:val="clear" w:color="auto" w:fill="FAFAFA"/>
        <w:spacing w:before="0" w:beforeAutospacing="0" w:after="300" w:afterAutospacing="0" w:line="315" w:lineRule="atLeast"/>
        <w:rPr>
          <w:rFonts w:ascii="Arial" w:hAnsi="Arial" w:cs="Arial"/>
          <w:color w:val="373A3C"/>
          <w:sz w:val="21"/>
          <w:szCs w:val="21"/>
        </w:rPr>
      </w:pPr>
      <w:r>
        <w:rPr>
          <w:rStyle w:val="Strong"/>
          <w:rFonts w:ascii="Arial" w:eastAsiaTheme="majorEastAsia" w:hAnsi="Arial" w:cs="Arial"/>
          <w:color w:val="373A3C"/>
          <w:sz w:val="21"/>
          <w:szCs w:val="21"/>
        </w:rPr>
        <w:lastRenderedPageBreak/>
        <w:t>Kevin Johnson.</w:t>
      </w:r>
    </w:p>
    <w:p w:rsidR="005D27E8" w:rsidRDefault="005D27E8" w:rsidP="002C73CF"/>
    <w:p w:rsidR="005D27E8" w:rsidRPr="002C73CF" w:rsidRDefault="000160F6" w:rsidP="002C73CF">
      <w:r>
        <w:t>Week 2</w:t>
      </w:r>
    </w:p>
    <w:p w:rsidR="00092CAD" w:rsidRDefault="00092CAD">
      <w:pPr>
        <w:pStyle w:val="Heading1"/>
      </w:pPr>
      <w:r>
        <w:t>Week 2</w:t>
      </w:r>
      <w:r w:rsidR="00FF25BE">
        <w:t xml:space="preserve"> – </w:t>
      </w:r>
      <w:r w:rsidR="00610088">
        <w:t xml:space="preserve">Let’s Start </w:t>
      </w:r>
      <w:proofErr w:type="spellStart"/>
      <w:r w:rsidR="00610088">
        <w:t>Writting</w:t>
      </w:r>
      <w:proofErr w:type="spellEnd"/>
    </w:p>
    <w:p w:rsidR="00A94ADF" w:rsidRPr="00A94ADF" w:rsidRDefault="00A94ADF" w:rsidP="00A94ADF"/>
    <w:p w:rsidR="00DF2D2A" w:rsidRDefault="00DA34CB" w:rsidP="00092CAD">
      <w:pPr>
        <w:pStyle w:val="Heading2"/>
      </w:pPr>
      <w:r>
        <w:t>Write</w:t>
      </w:r>
      <w:r w:rsidR="00DF2D2A">
        <w:t xml:space="preserve"> Effective Subject Lin</w:t>
      </w:r>
      <w:r w:rsidR="00A74FF2">
        <w:t>e</w:t>
      </w:r>
    </w:p>
    <w:p w:rsidR="00C76A82" w:rsidRPr="00C76A82" w:rsidRDefault="00C76A82" w:rsidP="00C76A82"/>
    <w:p w:rsidR="00DF2D2A" w:rsidRDefault="00DF2D2A" w:rsidP="00C76A82">
      <w:pPr>
        <w:pStyle w:val="Heading3"/>
      </w:pPr>
      <w:r>
        <w:t xml:space="preserve">Meeting </w:t>
      </w:r>
      <w:r w:rsidR="004A7AD9">
        <w:t>Cancelation</w:t>
      </w:r>
    </w:p>
    <w:p w:rsidR="00C76A82" w:rsidRPr="00C76A82" w:rsidRDefault="00C76A82" w:rsidP="00C76A82"/>
    <w:p w:rsidR="00DF2D2A" w:rsidRDefault="00DF2D2A" w:rsidP="00DF2D2A">
      <w:r>
        <w:t xml:space="preserve">Meeting </w:t>
      </w:r>
      <w:proofErr w:type="gramStart"/>
      <w:r>
        <w:t>cancelled(</w:t>
      </w:r>
      <w:proofErr w:type="gramEnd"/>
      <w:r>
        <w:t>poor)</w:t>
      </w:r>
    </w:p>
    <w:p w:rsidR="00DF2D2A" w:rsidRDefault="00DF2D2A" w:rsidP="00DF2D2A">
      <w:r>
        <w:t>Cancelled: Meeting for 6PM, March 11(Better)</w:t>
      </w:r>
    </w:p>
    <w:p w:rsidR="00DF2D2A" w:rsidRDefault="00DF2D2A" w:rsidP="00DF2D2A">
      <w:r>
        <w:t>Cancelling Meeting for 6PM, March 11(Better)</w:t>
      </w:r>
    </w:p>
    <w:p w:rsidR="00AE3D73" w:rsidRDefault="00AE3D73" w:rsidP="00DF2D2A"/>
    <w:p w:rsidR="00AE3D73" w:rsidRDefault="00AE3D73" w:rsidP="00DF2D2A">
      <w:r>
        <w:t>Capitalize important content word</w:t>
      </w:r>
      <w:r w:rsidR="002F3A10">
        <w:t>s and</w:t>
      </w:r>
      <w:r>
        <w:t xml:space="preserve"> not the prepositions.</w:t>
      </w:r>
    </w:p>
    <w:p w:rsidR="00760AE7" w:rsidRDefault="00760AE7" w:rsidP="00DF2D2A">
      <w:proofErr w:type="spellStart"/>
      <w:r>
        <w:t>Eg</w:t>
      </w:r>
      <w:proofErr w:type="spellEnd"/>
      <w:r>
        <w:t>: Meeting with David on Monday.</w:t>
      </w:r>
    </w:p>
    <w:p w:rsidR="00EC4DD3" w:rsidRDefault="00EC4DD3" w:rsidP="00EC4DD3">
      <w:r w:rsidRPr="00EC4DD3">
        <w:rPr>
          <w:b/>
        </w:rPr>
        <w:t>BREIF</w:t>
      </w:r>
      <w:r>
        <w:t xml:space="preserve"> - 50 Characters</w:t>
      </w:r>
    </w:p>
    <w:p w:rsidR="00EC4DD3" w:rsidRDefault="00EC4DD3" w:rsidP="00EC4DD3">
      <w:pPr>
        <w:rPr>
          <w:b/>
        </w:rPr>
      </w:pPr>
      <w:r w:rsidRPr="00EC4DD3">
        <w:rPr>
          <w:b/>
        </w:rPr>
        <w:t>CLEAR</w:t>
      </w:r>
    </w:p>
    <w:p w:rsidR="00EC4DD3" w:rsidRPr="00EC4DD3" w:rsidRDefault="00EC4DD3" w:rsidP="00EC4DD3">
      <w:pPr>
        <w:rPr>
          <w:b/>
        </w:rPr>
      </w:pPr>
      <w:r>
        <w:rPr>
          <w:b/>
        </w:rPr>
        <w:t xml:space="preserve">DIRECT – </w:t>
      </w:r>
      <w:r w:rsidRPr="00EC4DD3">
        <w:t>use ACTIVE verb</w:t>
      </w:r>
    </w:p>
    <w:p w:rsidR="00DF2D2A" w:rsidRPr="00DF2D2A" w:rsidRDefault="00DF2D2A" w:rsidP="00DF2D2A"/>
    <w:p w:rsidR="00763B60" w:rsidRDefault="00763B60" w:rsidP="00092CAD">
      <w:pPr>
        <w:pStyle w:val="Heading2"/>
      </w:pPr>
      <w:r>
        <w:t>The Email Text</w:t>
      </w:r>
      <w:r w:rsidR="00AC65F2">
        <w:t xml:space="preserve"> </w:t>
      </w:r>
      <w:r>
        <w:t>(Body)</w:t>
      </w:r>
    </w:p>
    <w:p w:rsidR="00E616FF" w:rsidRDefault="00E616FF" w:rsidP="00092CAD">
      <w:pPr>
        <w:ind w:firstLine="720"/>
      </w:pPr>
    </w:p>
    <w:p w:rsidR="00E616FF" w:rsidRDefault="001870FB" w:rsidP="00092CAD">
      <w:pPr>
        <w:pStyle w:val="Heading3"/>
      </w:pPr>
      <w:r>
        <w:t>Introduction</w:t>
      </w:r>
    </w:p>
    <w:p w:rsidR="00AC75FF" w:rsidRDefault="00AC75FF" w:rsidP="00092CAD">
      <w:r>
        <w:t xml:space="preserve">Who </w:t>
      </w:r>
      <w:r w:rsidR="00F068EB">
        <w:t>–</w:t>
      </w:r>
      <w:r>
        <w:t xml:space="preserve"> Author</w:t>
      </w:r>
      <w:r w:rsidR="00A70C2C">
        <w:t xml:space="preserve"> </w:t>
      </w:r>
      <w:r w:rsidR="00F068EB">
        <w:t>(Name, position and organization)</w:t>
      </w:r>
    </w:p>
    <w:p w:rsidR="00332052" w:rsidRDefault="00707023" w:rsidP="00092CAD">
      <w:proofErr w:type="spellStart"/>
      <w:r>
        <w:t>Eg</w:t>
      </w:r>
      <w:proofErr w:type="spellEnd"/>
      <w:r>
        <w:t xml:space="preserve">: My Name is James Brawn, and </w:t>
      </w:r>
      <w:r w:rsidR="00D62F53">
        <w:t xml:space="preserve">I am the general manager at </w:t>
      </w:r>
      <w:r>
        <w:t>Goods and Service, LLC.</w:t>
      </w:r>
    </w:p>
    <w:p w:rsidR="00332052" w:rsidRPr="00AC75FF" w:rsidRDefault="00332052" w:rsidP="00092CAD">
      <w:r w:rsidRPr="009D6A42">
        <w:rPr>
          <w:b/>
        </w:rPr>
        <w:t>Controlling idea</w:t>
      </w:r>
      <w:r>
        <w:t xml:space="preserve"> - purpose</w:t>
      </w:r>
    </w:p>
    <w:p w:rsidR="00A16143" w:rsidRDefault="00A16143" w:rsidP="00092CAD">
      <w:proofErr w:type="spellStart"/>
      <w:r>
        <w:t>Eg</w:t>
      </w:r>
      <w:proofErr w:type="spellEnd"/>
      <w:r>
        <w:t xml:space="preserve">: </w:t>
      </w:r>
      <w:r w:rsidRPr="00842953">
        <w:rPr>
          <w:u w:val="single"/>
        </w:rPr>
        <w:t>I</w:t>
      </w:r>
      <w:r>
        <w:t xml:space="preserve"> am </w:t>
      </w:r>
      <w:r w:rsidRPr="00A16143">
        <w:rPr>
          <w:u w:val="single"/>
        </w:rPr>
        <w:t>delighted to inform</w:t>
      </w:r>
      <w:r>
        <w:t xml:space="preserve"> you that we are now </w:t>
      </w:r>
      <w:r w:rsidRPr="00A16143">
        <w:rPr>
          <w:u w:val="single"/>
        </w:rPr>
        <w:t>offering a 30% discount in our Entire inventory</w:t>
      </w:r>
      <w:r>
        <w:t>.</w:t>
      </w:r>
    </w:p>
    <w:p w:rsidR="001870FB" w:rsidRPr="001870FB" w:rsidRDefault="001870FB" w:rsidP="00092CAD"/>
    <w:p w:rsidR="0006228A" w:rsidRPr="007A34A0" w:rsidRDefault="0006228A" w:rsidP="00092CAD">
      <w:pPr>
        <w:pStyle w:val="Heading3"/>
        <w:rPr>
          <w:b w:val="0"/>
        </w:rPr>
      </w:pPr>
      <w:r>
        <w:t>Development</w:t>
      </w:r>
      <w:r w:rsidR="007A34A0">
        <w:t xml:space="preserve"> – </w:t>
      </w:r>
      <w:r w:rsidR="007A34A0">
        <w:rPr>
          <w:b w:val="0"/>
        </w:rPr>
        <w:t>main body of the email.</w:t>
      </w:r>
    </w:p>
    <w:p w:rsidR="00560A71" w:rsidRDefault="00B5241B" w:rsidP="00092CAD">
      <w:r>
        <w:t>Asking WH question.</w:t>
      </w:r>
    </w:p>
    <w:p w:rsidR="00B5241B" w:rsidRPr="00560A71" w:rsidRDefault="00B5241B" w:rsidP="00092CAD"/>
    <w:p w:rsidR="0006228A" w:rsidRDefault="005C4AB4" w:rsidP="00092CAD">
      <w:pPr>
        <w:pStyle w:val="Heading3"/>
      </w:pPr>
      <w:r>
        <w:t>Conclusion</w:t>
      </w:r>
    </w:p>
    <w:p w:rsidR="00D5168F" w:rsidRDefault="00D5168F" w:rsidP="00D5168F"/>
    <w:p w:rsidR="00E96B6A" w:rsidRPr="00D5168F" w:rsidRDefault="00E96B6A" w:rsidP="00D5168F">
      <w:r>
        <w:t>One sentence.</w:t>
      </w:r>
    </w:p>
    <w:p w:rsidR="00560A71" w:rsidRDefault="00D5168F" w:rsidP="00560A71">
      <w:r>
        <w:t xml:space="preserve">Should include </w:t>
      </w:r>
      <w:r w:rsidR="00560A71">
        <w:t>APPRECIATION</w:t>
      </w:r>
    </w:p>
    <w:p w:rsidR="00560A71" w:rsidRDefault="00560A71" w:rsidP="00560A71">
      <w:r>
        <w:t>Thanks</w:t>
      </w:r>
    </w:p>
    <w:p w:rsidR="00560A71" w:rsidRDefault="00560A71" w:rsidP="00560A71">
      <w:r>
        <w:t>Appreciate</w:t>
      </w:r>
    </w:p>
    <w:p w:rsidR="00560A71" w:rsidRDefault="00F73AE8" w:rsidP="00560A71">
      <w:r>
        <w:t>Be glad about</w:t>
      </w:r>
    </w:p>
    <w:p w:rsidR="00CF4D5C" w:rsidRDefault="00CF4D5C" w:rsidP="00560A71">
      <w:r>
        <w:t xml:space="preserve">Hope </w:t>
      </w:r>
    </w:p>
    <w:p w:rsidR="00CF4D5C" w:rsidRDefault="00CF4D5C" w:rsidP="00560A71">
      <w:r>
        <w:t xml:space="preserve">Wish </w:t>
      </w:r>
    </w:p>
    <w:p w:rsidR="00CF4D5C" w:rsidRDefault="00CF4D5C" w:rsidP="00560A71">
      <w:r>
        <w:t xml:space="preserve">Look forward to </w:t>
      </w:r>
    </w:p>
    <w:p w:rsidR="00813904" w:rsidRDefault="00813904" w:rsidP="00560A71"/>
    <w:p w:rsidR="00A41E6D" w:rsidRDefault="00A41E6D" w:rsidP="00560A71">
      <w:r>
        <w:t>Examples:</w:t>
      </w:r>
    </w:p>
    <w:p w:rsidR="00813904" w:rsidRDefault="00813904" w:rsidP="00560A71">
      <w:r w:rsidRPr="00813904">
        <w:rPr>
          <w:u w:val="single"/>
        </w:rPr>
        <w:t>Thank you</w:t>
      </w:r>
      <w:r>
        <w:t xml:space="preserve"> for your interest in our catalog.</w:t>
      </w:r>
    </w:p>
    <w:p w:rsidR="00813904" w:rsidRDefault="00345187" w:rsidP="00560A71">
      <w:r w:rsidRPr="00360D4B">
        <w:t xml:space="preserve">I </w:t>
      </w:r>
      <w:r w:rsidRPr="00360D4B">
        <w:rPr>
          <w:u w:val="single"/>
        </w:rPr>
        <w:t>hope</w:t>
      </w:r>
      <w:r>
        <w:t xml:space="preserve"> you find our catalogs appreciate for you</w:t>
      </w:r>
      <w:r w:rsidR="00A41E6D">
        <w:t>r</w:t>
      </w:r>
      <w:r>
        <w:t xml:space="preserve"> business.</w:t>
      </w:r>
    </w:p>
    <w:p w:rsidR="00444C08" w:rsidRDefault="00444C08" w:rsidP="00560A71"/>
    <w:p w:rsidR="00444C08" w:rsidRPr="00560A71" w:rsidRDefault="00444C08" w:rsidP="00560A71"/>
    <w:p w:rsidR="00A82553" w:rsidRDefault="00A82553" w:rsidP="00A82553">
      <w:pPr>
        <w:pStyle w:val="Heading1"/>
      </w:pPr>
      <w:r>
        <w:t>Week 3</w:t>
      </w:r>
      <w:r>
        <w:t xml:space="preserve"> – Introduction and Announcement Email</w:t>
      </w:r>
    </w:p>
    <w:p w:rsidR="006F49D2" w:rsidRDefault="006F49D2" w:rsidP="006F49D2">
      <w:pPr>
        <w:pStyle w:val="Heading2"/>
      </w:pPr>
      <w:r>
        <w:t>Overview of Introduction &amp; Announcement Email</w:t>
      </w:r>
    </w:p>
    <w:p w:rsidR="00692F91" w:rsidRDefault="00692F91" w:rsidP="00692F91"/>
    <w:p w:rsidR="00692F91" w:rsidRDefault="00692F91" w:rsidP="00692F91">
      <w:pPr>
        <w:rPr>
          <w:b/>
        </w:rPr>
      </w:pPr>
      <w:r w:rsidRPr="00692F91">
        <w:rPr>
          <w:b/>
        </w:rPr>
        <w:t>Introduction Email</w:t>
      </w:r>
    </w:p>
    <w:p w:rsidR="00692F91" w:rsidRDefault="00692F91" w:rsidP="00692F91">
      <w:r>
        <w:t>Examples:</w:t>
      </w:r>
    </w:p>
    <w:p w:rsidR="00692F91" w:rsidRDefault="00692F91" w:rsidP="00692F91">
      <w:r>
        <w:t>Subject: Meet Sam Boyle</w:t>
      </w:r>
      <w:r w:rsidR="00AE7922">
        <w:t xml:space="preserve"> </w:t>
      </w:r>
      <w:r>
        <w:t>(Poor)</w:t>
      </w:r>
    </w:p>
    <w:p w:rsidR="00692F91" w:rsidRDefault="00692F91" w:rsidP="00692F91">
      <w:r>
        <w:t>Subject: Meet Sam Boyle, CPA Tax Specialist (Better)</w:t>
      </w:r>
    </w:p>
    <w:p w:rsidR="00692F91" w:rsidRDefault="00692F91" w:rsidP="00692F91">
      <w:r>
        <w:t>Subject: Introducing Sam Boyle, CPA Tax Specialist (Better)</w:t>
      </w:r>
    </w:p>
    <w:p w:rsidR="00AE7922" w:rsidRDefault="00AE7922" w:rsidP="00692F91"/>
    <w:p w:rsidR="00AE7922" w:rsidRDefault="0088270A" w:rsidP="00692F91">
      <w:r>
        <w:t>I am skilled at…</w:t>
      </w:r>
    </w:p>
    <w:p w:rsidR="0088270A" w:rsidRDefault="0088270A" w:rsidP="00692F91">
      <w:r>
        <w:t>These skills will be good for…</w:t>
      </w:r>
    </w:p>
    <w:p w:rsidR="001E68D8" w:rsidRDefault="001E68D8" w:rsidP="00692F91"/>
    <w:p w:rsidR="001E68D8" w:rsidRDefault="001E68D8" w:rsidP="00692F91">
      <w:pPr>
        <w:rPr>
          <w:b/>
        </w:rPr>
      </w:pPr>
      <w:r w:rsidRPr="001E68D8">
        <w:rPr>
          <w:b/>
        </w:rPr>
        <w:lastRenderedPageBreak/>
        <w:t>An</w:t>
      </w:r>
      <w:r>
        <w:rPr>
          <w:b/>
        </w:rPr>
        <w:t>n</w:t>
      </w:r>
      <w:r w:rsidRPr="001E68D8">
        <w:rPr>
          <w:b/>
        </w:rPr>
        <w:t>ouncement Email</w:t>
      </w:r>
    </w:p>
    <w:p w:rsidR="005A743D" w:rsidRDefault="00AB1FA6" w:rsidP="00692F91">
      <w:r>
        <w:t>Always double check for error and to make sure information is correct</w:t>
      </w:r>
    </w:p>
    <w:p w:rsidR="006E479F" w:rsidRDefault="006E479F" w:rsidP="00692F91">
      <w:r>
        <w:t>Example:</w:t>
      </w:r>
    </w:p>
    <w:p w:rsidR="006E479F" w:rsidRPr="00057E42" w:rsidRDefault="006E479F" w:rsidP="00692F91">
      <w:r>
        <w:t>Subject: Oops! I need to make correction (Poor)</w:t>
      </w:r>
    </w:p>
    <w:p w:rsidR="0088270A" w:rsidRDefault="0088270A" w:rsidP="00692F91"/>
    <w:p w:rsidR="00F87E76" w:rsidRPr="00692F91" w:rsidRDefault="00F87E76" w:rsidP="00692F91"/>
    <w:p w:rsidR="000744F8" w:rsidRDefault="00F57147">
      <w:pPr>
        <w:pStyle w:val="Heading2"/>
      </w:pPr>
      <w:r>
        <w:t>Practice Quiz</w:t>
      </w:r>
    </w:p>
    <w:p w:rsidR="000744F8" w:rsidRDefault="000744F8" w:rsidP="000744F8"/>
    <w:p w:rsidR="00F10D87" w:rsidRPr="00F87E76" w:rsidRDefault="00F10D87" w:rsidP="00F10D87">
      <w:pPr>
        <w:shd w:val="clear" w:color="auto" w:fill="FFFFFF"/>
        <w:spacing w:after="0" w:line="270" w:lineRule="atLeast"/>
        <w:rPr>
          <w:rFonts w:ascii="Arial" w:eastAsia="Times New Roman" w:hAnsi="Arial" w:cs="Arial"/>
          <w:sz w:val="18"/>
          <w:szCs w:val="18"/>
          <w:lang w:eastAsia="en-US"/>
        </w:rPr>
      </w:pPr>
    </w:p>
    <w:p w:rsidR="00F10D87" w:rsidRPr="00F87E76" w:rsidRDefault="00F10D87" w:rsidP="00F10D87">
      <w:pPr>
        <w:shd w:val="clear" w:color="auto" w:fill="FFFFFF"/>
        <w:spacing w:after="150" w:line="240" w:lineRule="auto"/>
        <w:rPr>
          <w:rFonts w:ascii="Times New Roman" w:eastAsia="Times New Roman" w:hAnsi="Times New Roman" w:cs="Times New Roman"/>
          <w:color w:val="373A3C"/>
          <w:sz w:val="26"/>
          <w:szCs w:val="26"/>
          <w:lang w:eastAsia="en-US"/>
        </w:rPr>
      </w:pPr>
      <w:r w:rsidRPr="00F87E76">
        <w:rPr>
          <w:rFonts w:ascii="Arial" w:eastAsia="Times New Roman" w:hAnsi="Arial" w:cs="Arial"/>
          <w:color w:val="373A3C"/>
          <w:sz w:val="36"/>
          <w:szCs w:val="36"/>
          <w:lang w:eastAsia="en-US"/>
        </w:rPr>
        <w:t>1. </w:t>
      </w:r>
      <w:r w:rsidRPr="00F87E76">
        <w:rPr>
          <w:rFonts w:ascii="Arial" w:eastAsia="Times New Roman" w:hAnsi="Arial" w:cs="Arial"/>
          <w:color w:val="373A3C"/>
          <w:sz w:val="21"/>
          <w:szCs w:val="21"/>
          <w:lang w:eastAsia="en-US"/>
        </w:rPr>
        <w:t>What kind of information should be in an introduction email about yourself?</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20.25pt;height:18pt" o:ole="">
            <v:imagedata r:id="rId7" o:title=""/>
          </v:shape>
          <w:control r:id="rId8" w:name="DefaultOcxName" w:shapeid="_x0000_i1097"/>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Your unique skills/ability</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 id="_x0000_i1095" type="#_x0000_t75" style="width:20.25pt;height:18pt" o:ole="">
            <v:imagedata r:id="rId7" o:title=""/>
          </v:shape>
          <w:control r:id="rId9" w:name="DefaultOcxName1" w:shapeid="_x0000_i1095"/>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Your name, position, and organization</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 id="_x0000_i1094" type="#_x0000_t75" style="width:20.25pt;height:18pt" o:ole="">
            <v:imagedata r:id="rId7" o:title=""/>
          </v:shape>
          <w:control r:id="rId10" w:name="DefaultOcxName2" w:shapeid="_x0000_i1094"/>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Your additional contact information</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 id="_x0000_i1098" type="#_x0000_t75" style="width:20.25pt;height:18pt" o:ole="">
            <v:imagedata r:id="rId11" o:title=""/>
          </v:shape>
          <w:control r:id="rId12" w:name="DefaultOcxName3" w:shapeid="_x0000_i1098"/>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All of the above</w:t>
      </w:r>
    </w:p>
    <w:p w:rsidR="00F10D87" w:rsidRPr="00F87E76" w:rsidRDefault="00F10D87" w:rsidP="00F10D87">
      <w:pPr>
        <w:shd w:val="clear" w:color="auto" w:fill="FFFFFF"/>
        <w:spacing w:after="300"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What kind of information </w:t>
      </w:r>
      <w:r w:rsidRPr="00F87E76">
        <w:rPr>
          <w:rFonts w:ascii="Arial" w:eastAsia="Times New Roman" w:hAnsi="Arial" w:cs="Arial"/>
          <w:color w:val="373A3C"/>
          <w:sz w:val="21"/>
          <w:szCs w:val="21"/>
          <w:u w:val="single"/>
          <w:lang w:eastAsia="en-US"/>
        </w:rPr>
        <w:t>must</w:t>
      </w:r>
      <w:r w:rsidRPr="00F87E76">
        <w:rPr>
          <w:rFonts w:ascii="Arial" w:eastAsia="Times New Roman" w:hAnsi="Arial" w:cs="Arial"/>
          <w:color w:val="373A3C"/>
          <w:sz w:val="21"/>
          <w:szCs w:val="21"/>
          <w:lang w:eastAsia="en-US"/>
        </w:rPr>
        <w:t> be in an announcement email about an event? (Choose all that apply)</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 id="_x0000_i1099" type="#_x0000_t75" style="width:20.25pt;height:18pt" o:ole="">
            <v:imagedata r:id="rId13" o:title=""/>
          </v:shape>
          <w:control r:id="rId14" w:name="DefaultOcxName7" w:shapeid="_x0000_i1099"/>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What the event is about</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 id="_x0000_i1100" type="#_x0000_t75" style="width:20.25pt;height:18pt" o:ole="">
            <v:imagedata r:id="rId13" o:title=""/>
          </v:shape>
          <w:control r:id="rId15" w:name="DefaultOcxName11" w:shapeid="_x0000_i1100"/>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Where the event is happening</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 id="_x0000_i1090" type="#_x0000_t75" style="width:20.25pt;height:18pt" o:ole="">
            <v:imagedata r:id="rId16" o:title=""/>
          </v:shape>
          <w:control r:id="rId17" w:name="DefaultOcxName21" w:shapeid="_x0000_i1090"/>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How long it took to prepare the event</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 id="_x0000_i1089" type="#_x0000_t75" style="width:20.25pt;height:18pt" o:ole="">
            <v:imagedata r:id="rId16" o:title=""/>
          </v:shape>
          <w:control r:id="rId18" w:name="DefaultOcxName31" w:shapeid="_x0000_i1089"/>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How much money it took to prepare the event</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lastRenderedPageBreak/>
        <w:object w:dxaOrig="225" w:dyaOrig="225">
          <v:shape id="_x0000_i1101" type="#_x0000_t75" style="width:20.25pt;height:18pt" o:ole="">
            <v:imagedata r:id="rId13" o:title=""/>
          </v:shape>
          <w:control r:id="rId19" w:name="DefaultOcxName4" w:shapeid="_x0000_i1101"/>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When the event is happening</w:t>
      </w:r>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 id="_x0000_i1103" type="#_x0000_t75" style="width:20.25pt;height:18pt" o:ole="">
            <v:imagedata r:id="rId13" o:title=""/>
          </v:shape>
          <w:control r:id="rId20" w:name="DefaultOcxName5" w:shapeid="_x0000_i1103"/>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 xml:space="preserve">Who is hosting the </w:t>
      </w:r>
      <w:proofErr w:type="gramStart"/>
      <w:r w:rsidRPr="00F87E76">
        <w:rPr>
          <w:rFonts w:ascii="Arial" w:eastAsia="Times New Roman" w:hAnsi="Arial" w:cs="Arial"/>
          <w:color w:val="373A3C"/>
          <w:sz w:val="21"/>
          <w:szCs w:val="21"/>
          <w:lang w:eastAsia="en-US"/>
        </w:rPr>
        <w:t>event</w:t>
      </w:r>
      <w:proofErr w:type="gramEnd"/>
    </w:p>
    <w:p w:rsidR="00F10D87" w:rsidRPr="00F87E76" w:rsidRDefault="00F10D87" w:rsidP="00F10D87">
      <w:pPr>
        <w:shd w:val="clear" w:color="auto" w:fill="FFFFFF"/>
        <w:spacing w:after="0" w:line="240" w:lineRule="auto"/>
        <w:rPr>
          <w:rFonts w:ascii="Arial" w:eastAsia="Times New Roman" w:hAnsi="Arial" w:cs="Arial"/>
          <w:color w:val="373A3C"/>
          <w:sz w:val="24"/>
          <w:szCs w:val="24"/>
          <w:lang w:eastAsia="en-US"/>
        </w:rPr>
      </w:pPr>
      <w:r w:rsidRPr="00F87E76">
        <w:rPr>
          <w:rFonts w:ascii="Arial" w:eastAsia="Times New Roman" w:hAnsi="Arial" w:cs="Arial"/>
          <w:color w:val="373A3C"/>
          <w:sz w:val="24"/>
          <w:szCs w:val="24"/>
          <w:lang w:eastAsia="en-US"/>
        </w:rPr>
        <w:object w:dxaOrig="225" w:dyaOrig="225">
          <v:shape id="_x0000_i1086" type="#_x0000_t75" style="width:20.25pt;height:18pt" o:ole="">
            <v:imagedata r:id="rId16" o:title=""/>
          </v:shape>
          <w:control r:id="rId21" w:name="DefaultOcxName6" w:shapeid="_x0000_i1086"/>
        </w:object>
      </w:r>
    </w:p>
    <w:p w:rsidR="00F10D87" w:rsidRPr="00F87E76" w:rsidRDefault="00F10D87" w:rsidP="00F10D87">
      <w:pPr>
        <w:shd w:val="clear" w:color="auto" w:fill="FFFFFF"/>
        <w:spacing w:after="100" w:afterAutospacing="1" w:line="315" w:lineRule="atLeast"/>
        <w:rPr>
          <w:rFonts w:ascii="Arial" w:eastAsia="Times New Roman" w:hAnsi="Arial" w:cs="Arial"/>
          <w:color w:val="373A3C"/>
          <w:sz w:val="21"/>
          <w:szCs w:val="21"/>
          <w:lang w:eastAsia="en-US"/>
        </w:rPr>
      </w:pPr>
      <w:r w:rsidRPr="00F87E76">
        <w:rPr>
          <w:rFonts w:ascii="Arial" w:eastAsia="Times New Roman" w:hAnsi="Arial" w:cs="Arial"/>
          <w:color w:val="373A3C"/>
          <w:sz w:val="21"/>
          <w:szCs w:val="21"/>
          <w:lang w:eastAsia="en-US"/>
        </w:rPr>
        <w:t>Why the announcement email was sent out late</w:t>
      </w:r>
    </w:p>
    <w:p w:rsidR="000744F8" w:rsidRPr="000744F8" w:rsidRDefault="000744F8" w:rsidP="000744F8"/>
    <w:p w:rsidR="00B31141" w:rsidRDefault="00233DD0">
      <w:pPr>
        <w:pStyle w:val="Heading2"/>
      </w:pPr>
      <w:r>
        <w:t>Key Language for Writing These Types of Email</w:t>
      </w:r>
    </w:p>
    <w:p w:rsidR="00F7158C" w:rsidRDefault="00F7158C" w:rsidP="00F7158C"/>
    <w:p w:rsidR="00F7158C" w:rsidRDefault="00F7158C" w:rsidP="00F7158C">
      <w:pPr>
        <w:rPr>
          <w:b/>
        </w:rPr>
      </w:pPr>
      <w:r w:rsidRPr="00F7158C">
        <w:rPr>
          <w:b/>
        </w:rPr>
        <w:t>Introduction Email</w:t>
      </w:r>
    </w:p>
    <w:p w:rsidR="00BF4B86" w:rsidRPr="0015501E" w:rsidRDefault="00BF4B86" w:rsidP="00F7158C">
      <w:pPr>
        <w:rPr>
          <w:b/>
          <w:u w:val="single"/>
        </w:rPr>
      </w:pPr>
      <w:r w:rsidRPr="0015501E">
        <w:rPr>
          <w:b/>
          <w:u w:val="single"/>
        </w:rPr>
        <w:t>Introduction</w:t>
      </w:r>
    </w:p>
    <w:p w:rsidR="00484011" w:rsidRDefault="00484011" w:rsidP="00F7158C">
      <w:r>
        <w:t>Examples:</w:t>
      </w:r>
    </w:p>
    <w:p w:rsidR="00484011" w:rsidRDefault="00484011" w:rsidP="00F7158C">
      <w:r>
        <w:t>My name is Gerry Landers, and I am with the Georgia Tech Language Institute in Atlanta, GA.</w:t>
      </w:r>
    </w:p>
    <w:p w:rsidR="00484011" w:rsidRDefault="00484011" w:rsidP="00F7158C">
      <w:r>
        <w:t>My name is Elizabeth Brown, and I am the General Manager at ABC, Inc.</w:t>
      </w:r>
    </w:p>
    <w:p w:rsidR="00484011" w:rsidRDefault="003067A2" w:rsidP="00F7158C">
      <w:pPr>
        <w:rPr>
          <w:b/>
          <w:u w:val="single"/>
        </w:rPr>
      </w:pPr>
      <w:r>
        <w:t xml:space="preserve">My name is Sam Cook, and I recently received my </w:t>
      </w:r>
      <w:r w:rsidRPr="003067A2">
        <w:rPr>
          <w:b/>
        </w:rPr>
        <w:t>Master’s Degree</w:t>
      </w:r>
      <w:r>
        <w:t xml:space="preserve"> from </w:t>
      </w:r>
      <w:r w:rsidRPr="003067A2">
        <w:rPr>
          <w:b/>
          <w:u w:val="single"/>
        </w:rPr>
        <w:t>University of ABC</w:t>
      </w:r>
    </w:p>
    <w:p w:rsidR="000D58CA" w:rsidRDefault="000D58CA" w:rsidP="00F7158C">
      <w:pPr>
        <w:rPr>
          <w:b/>
          <w:u w:val="single"/>
        </w:rPr>
      </w:pPr>
    </w:p>
    <w:p w:rsidR="000D58CA" w:rsidRDefault="000D58CA" w:rsidP="00F7158C">
      <w:pPr>
        <w:rPr>
          <w:b/>
          <w:u w:val="single"/>
        </w:rPr>
      </w:pPr>
      <w:r>
        <w:rPr>
          <w:b/>
          <w:u w:val="single"/>
        </w:rPr>
        <w:t>Controlling Idea</w:t>
      </w:r>
    </w:p>
    <w:p w:rsidR="000D58CA" w:rsidRDefault="000D58CA" w:rsidP="00F7158C">
      <w:r>
        <w:t>I am interested in learning more about Coursera, and I would like more information about creating an online course.</w:t>
      </w:r>
    </w:p>
    <w:p w:rsidR="000D58CA" w:rsidRDefault="000D58CA" w:rsidP="00F7158C">
      <w:r>
        <w:t>I am very interested in your product. I will be in your city, and I would like to visit your factory.</w:t>
      </w:r>
    </w:p>
    <w:p w:rsidR="0015501E" w:rsidRDefault="0015501E" w:rsidP="00F7158C"/>
    <w:p w:rsidR="00126192" w:rsidRPr="0017407E" w:rsidRDefault="00126192" w:rsidP="00F7158C">
      <w:r w:rsidRPr="00126192">
        <w:rPr>
          <w:b/>
          <w:u w:val="single"/>
        </w:rPr>
        <w:t>Development</w:t>
      </w:r>
    </w:p>
    <w:p w:rsidR="00B31141" w:rsidRDefault="0017407E" w:rsidP="0017407E">
      <w:r w:rsidRPr="0017407E">
        <w:t>Who can create an online course?</w:t>
      </w:r>
    </w:p>
    <w:p w:rsidR="0017407E" w:rsidRDefault="0017407E" w:rsidP="0017407E">
      <w:r>
        <w:t>What is the process?</w:t>
      </w:r>
    </w:p>
    <w:p w:rsidR="0017407E" w:rsidRDefault="0017407E" w:rsidP="0017407E">
      <w:r>
        <w:t>Where can I get more information?</w:t>
      </w:r>
    </w:p>
    <w:p w:rsidR="0017407E" w:rsidRDefault="008441BA" w:rsidP="0017407E">
      <w:r>
        <w:t>I would like more information or links you have to help me in my process.</w:t>
      </w:r>
    </w:p>
    <w:p w:rsidR="0017407E" w:rsidRDefault="0017407E" w:rsidP="0017407E"/>
    <w:p w:rsidR="00B252E3" w:rsidRDefault="00DE5C4B" w:rsidP="00B252E3">
      <w:pPr>
        <w:rPr>
          <w:b/>
        </w:rPr>
      </w:pPr>
      <w:r w:rsidRPr="00DE5C4B">
        <w:rPr>
          <w:b/>
        </w:rPr>
        <w:t>Email to Introduce to People</w:t>
      </w:r>
    </w:p>
    <w:p w:rsidR="00DE5C4B" w:rsidRPr="00933D32" w:rsidRDefault="00DE5C4B" w:rsidP="00B252E3">
      <w:pPr>
        <w:rPr>
          <w:b/>
          <w:u w:val="single"/>
        </w:rPr>
      </w:pPr>
      <w:r w:rsidRPr="00933D32">
        <w:rPr>
          <w:b/>
          <w:u w:val="single"/>
        </w:rPr>
        <w:t xml:space="preserve">Subject Line:  </w:t>
      </w:r>
    </w:p>
    <w:p w:rsidR="00DE5C4B" w:rsidRDefault="00DE5C4B" w:rsidP="00B252E3">
      <w:r>
        <w:lastRenderedPageBreak/>
        <w:t>Matt, meet Sarah. Sarah, meet Matt.</w:t>
      </w:r>
    </w:p>
    <w:p w:rsidR="00DE5C4B" w:rsidRDefault="00DE5C4B" w:rsidP="00B252E3">
      <w:r>
        <w:t>Matt, have you met Sarah?</w:t>
      </w:r>
    </w:p>
    <w:p w:rsidR="00DE5C4B" w:rsidRDefault="00DE5C4B" w:rsidP="00B252E3">
      <w:r>
        <w:t>Get to know Sarah</w:t>
      </w:r>
    </w:p>
    <w:p w:rsidR="00DE5C4B" w:rsidRPr="00004F9B" w:rsidRDefault="00004F9B" w:rsidP="00B252E3">
      <w:pPr>
        <w:rPr>
          <w:b/>
          <w:u w:val="single"/>
        </w:rPr>
      </w:pPr>
      <w:r w:rsidRPr="00004F9B">
        <w:rPr>
          <w:b/>
          <w:u w:val="single"/>
        </w:rPr>
        <w:t>Controlling Idea</w:t>
      </w:r>
    </w:p>
    <w:p w:rsidR="00DE5C4B" w:rsidRDefault="00004F9B" w:rsidP="00B252E3">
      <w:r>
        <w:t>Matt, I would like to introduce you to Sarah.</w:t>
      </w:r>
    </w:p>
    <w:p w:rsidR="00004F9B" w:rsidRDefault="00004F9B" w:rsidP="00B252E3">
      <w:r>
        <w:t>Sarah, this is Matt. He is the person I told you about in our last meeting</w:t>
      </w:r>
      <w:r w:rsidR="00A0085C">
        <w:t>.</w:t>
      </w:r>
    </w:p>
    <w:p w:rsidR="00CA6D81" w:rsidRDefault="00CA6D81" w:rsidP="00B252E3">
      <w:pPr>
        <w:rPr>
          <w:b/>
          <w:u w:val="single"/>
        </w:rPr>
      </w:pPr>
      <w:r w:rsidRPr="00CA6D81">
        <w:rPr>
          <w:b/>
          <w:u w:val="single"/>
        </w:rPr>
        <w:t>Development</w:t>
      </w:r>
    </w:p>
    <w:p w:rsidR="004D612E" w:rsidRDefault="004D612E" w:rsidP="00B252E3">
      <w:r>
        <w:t>Background</w:t>
      </w:r>
    </w:p>
    <w:p w:rsidR="004D612E" w:rsidRDefault="004D612E" w:rsidP="00B252E3">
      <w:r>
        <w:t>Current Job/Role</w:t>
      </w:r>
    </w:p>
    <w:p w:rsidR="004D612E" w:rsidRDefault="004D612E" w:rsidP="00B252E3">
      <w:r>
        <w:t>Additional Contact Information</w:t>
      </w:r>
    </w:p>
    <w:p w:rsidR="0057508F" w:rsidRDefault="0057508F" w:rsidP="00B252E3"/>
    <w:p w:rsidR="0057508F" w:rsidRDefault="0057508F" w:rsidP="00B252E3">
      <w:pPr>
        <w:rPr>
          <w:b/>
          <w:sz w:val="28"/>
          <w:szCs w:val="28"/>
        </w:rPr>
      </w:pPr>
      <w:r w:rsidRPr="0057508F">
        <w:rPr>
          <w:b/>
          <w:sz w:val="28"/>
          <w:szCs w:val="28"/>
        </w:rPr>
        <w:t>Announcement Email</w:t>
      </w:r>
    </w:p>
    <w:p w:rsidR="00FC0CFE" w:rsidRDefault="00FC0CFE" w:rsidP="00B252E3">
      <w:r w:rsidRPr="00FC0CFE">
        <w:t>The</w:t>
      </w:r>
      <w:r>
        <w:t xml:space="preserve"> Language Institute is pleased to inform you that we now offer Business Writing course in the evening.</w:t>
      </w:r>
    </w:p>
    <w:p w:rsidR="00251057" w:rsidRDefault="00251057" w:rsidP="00B252E3">
      <w:r>
        <w:t>The ABC Company is opening a store near you.</w:t>
      </w:r>
    </w:p>
    <w:p w:rsidR="00251057" w:rsidRDefault="00251057" w:rsidP="00B252E3"/>
    <w:p w:rsidR="003C5700" w:rsidRDefault="003C5700" w:rsidP="00B252E3">
      <w:r>
        <w:t>Two Types:</w:t>
      </w:r>
    </w:p>
    <w:p w:rsidR="003C5700" w:rsidRDefault="003C5700" w:rsidP="00B252E3">
      <w:r>
        <w:t>General Information (e.g. Advertisement)</w:t>
      </w:r>
    </w:p>
    <w:p w:rsidR="003C5700" w:rsidRDefault="003C5700" w:rsidP="00B252E3">
      <w:r>
        <w:t>Specific Information</w:t>
      </w:r>
      <w:r w:rsidR="00A258DC">
        <w:t xml:space="preserve"> </w:t>
      </w:r>
      <w:r w:rsidR="00DE0D19">
        <w:t>(specific guideline for event)</w:t>
      </w:r>
    </w:p>
    <w:p w:rsidR="00780EC0" w:rsidRDefault="00780EC0" w:rsidP="00B252E3"/>
    <w:p w:rsidR="003C5700" w:rsidRPr="00FC0CFE" w:rsidRDefault="003C5700" w:rsidP="00B252E3"/>
    <w:p w:rsidR="00FC0CFE" w:rsidRPr="003C5700" w:rsidRDefault="00FC0CFE" w:rsidP="00B252E3">
      <w:pPr>
        <w:rPr>
          <w:sz w:val="28"/>
          <w:szCs w:val="28"/>
        </w:rPr>
      </w:pPr>
    </w:p>
    <w:p w:rsidR="004D612E" w:rsidRPr="00CA6D81" w:rsidRDefault="004D612E" w:rsidP="00B252E3">
      <w:pPr>
        <w:rPr>
          <w:b/>
          <w:u w:val="single"/>
        </w:rPr>
      </w:pPr>
    </w:p>
    <w:p w:rsidR="00FA5774" w:rsidRDefault="00D90BDF" w:rsidP="00D90BDF">
      <w:pPr>
        <w:pStyle w:val="Heading1"/>
      </w:pPr>
      <w:r>
        <w:t>Week 4 - Write Request Email</w:t>
      </w:r>
    </w:p>
    <w:p w:rsidR="0017668B" w:rsidRPr="0017668B" w:rsidRDefault="0017668B" w:rsidP="0017668B"/>
    <w:p w:rsidR="0022130C" w:rsidRDefault="00D671B5" w:rsidP="0022130C">
      <w:pPr>
        <w:pStyle w:val="Heading2"/>
      </w:pPr>
      <w:r>
        <w:t>Write Request Email</w:t>
      </w:r>
    </w:p>
    <w:p w:rsidR="00D671B5" w:rsidRPr="00D671B5" w:rsidRDefault="00D671B5" w:rsidP="00D671B5"/>
    <w:p w:rsidR="0022130C" w:rsidRPr="00E97BCE" w:rsidRDefault="0022130C" w:rsidP="0022130C">
      <w:pPr>
        <w:rPr>
          <w:b/>
          <w:sz w:val="24"/>
          <w:szCs w:val="24"/>
        </w:rPr>
      </w:pPr>
      <w:r w:rsidRPr="00E97BCE">
        <w:rPr>
          <w:b/>
          <w:sz w:val="24"/>
          <w:szCs w:val="24"/>
        </w:rPr>
        <w:t>Polite Request</w:t>
      </w:r>
    </w:p>
    <w:p w:rsidR="005B0E60" w:rsidRDefault="005B0E60" w:rsidP="0022130C">
      <w:r>
        <w:lastRenderedPageBreak/>
        <w:t>Please….</w:t>
      </w:r>
    </w:p>
    <w:p w:rsidR="005B0E60" w:rsidRDefault="005B0E60" w:rsidP="0022130C">
      <w:r>
        <w:t>Could/Would …?</w:t>
      </w:r>
    </w:p>
    <w:p w:rsidR="005B0E60" w:rsidRDefault="005B0E60" w:rsidP="0022130C">
      <w:r>
        <w:t>Would you mind…?</w:t>
      </w:r>
    </w:p>
    <w:p w:rsidR="00F660B6" w:rsidRDefault="00F660B6" w:rsidP="0022130C">
      <w:r>
        <w:t>Would like…</w:t>
      </w:r>
    </w:p>
    <w:p w:rsidR="005B0E60" w:rsidRDefault="005B0E60" w:rsidP="0022130C"/>
    <w:p w:rsidR="005B0E60" w:rsidRDefault="005B0E60" w:rsidP="0022130C"/>
    <w:p w:rsidR="0022130C" w:rsidRDefault="0022130C" w:rsidP="0022130C"/>
    <w:p w:rsidR="0022130C" w:rsidRDefault="0022130C" w:rsidP="0022130C">
      <w:r>
        <w:t>Please send me your resume</w:t>
      </w:r>
    </w:p>
    <w:p w:rsidR="0022130C" w:rsidRDefault="0022130C" w:rsidP="0022130C">
      <w:r>
        <w:t xml:space="preserve">Please </w:t>
      </w:r>
    </w:p>
    <w:p w:rsidR="005670F4" w:rsidRDefault="005670F4" w:rsidP="0022130C"/>
    <w:p w:rsidR="005670F4" w:rsidRDefault="005670F4" w:rsidP="0022130C">
      <w:r>
        <w:t>Could/Would you send me your resume?</w:t>
      </w:r>
    </w:p>
    <w:p w:rsidR="004A03AB" w:rsidRDefault="004A03AB" w:rsidP="0022130C"/>
    <w:p w:rsidR="004A03AB" w:rsidRDefault="004A03AB" w:rsidP="0022130C">
      <w:r>
        <w:t>Would you mind sending me your resume?</w:t>
      </w:r>
    </w:p>
    <w:p w:rsidR="004A03AB" w:rsidRDefault="004A03AB" w:rsidP="0022130C">
      <w:r>
        <w:t>Would you mind meeting me today at 3 PM?</w:t>
      </w:r>
    </w:p>
    <w:p w:rsidR="001407FE" w:rsidRDefault="001407FE" w:rsidP="0022130C"/>
    <w:p w:rsidR="007750C6" w:rsidRDefault="001407FE" w:rsidP="007750C6">
      <w:r>
        <w:t xml:space="preserve">Would </w:t>
      </w:r>
      <w:r w:rsidR="007750C6">
        <w:t>like = (want)</w:t>
      </w:r>
    </w:p>
    <w:p w:rsidR="007750C6" w:rsidRDefault="007750C6" w:rsidP="007750C6"/>
    <w:p w:rsidR="00233DD0" w:rsidRDefault="007750C6" w:rsidP="007750C6">
      <w:pPr>
        <w:rPr>
          <w:b/>
        </w:rPr>
      </w:pPr>
      <w:r w:rsidRPr="007750C6">
        <w:rPr>
          <w:b/>
        </w:rPr>
        <w:t>Making 2</w:t>
      </w:r>
      <w:r w:rsidRPr="007750C6">
        <w:rPr>
          <w:b/>
          <w:vertAlign w:val="superscript"/>
        </w:rPr>
        <w:t>nd</w:t>
      </w:r>
      <w:r w:rsidRPr="007750C6">
        <w:rPr>
          <w:b/>
        </w:rPr>
        <w:t xml:space="preserve"> Request</w:t>
      </w:r>
      <w:r w:rsidR="00233DD0" w:rsidRPr="007750C6">
        <w:rPr>
          <w:b/>
        </w:rPr>
        <w:t xml:space="preserve"> </w:t>
      </w:r>
    </w:p>
    <w:p w:rsidR="00165C34" w:rsidRDefault="00165C34" w:rsidP="007750C6">
      <w:r>
        <w:t xml:space="preserve">Please send me your resume. Could you </w:t>
      </w:r>
      <w:r w:rsidRPr="00165C34">
        <w:rPr>
          <w:b/>
          <w:u w:val="single"/>
        </w:rPr>
        <w:t>also</w:t>
      </w:r>
      <w:r>
        <w:t xml:space="preserve"> include three references?</w:t>
      </w:r>
    </w:p>
    <w:p w:rsidR="00A874F8" w:rsidRDefault="00A874F8" w:rsidP="007750C6">
      <w:r>
        <w:t xml:space="preserve">Could you meet me today at 3 PM? I would </w:t>
      </w:r>
      <w:r w:rsidRPr="00A874F8">
        <w:rPr>
          <w:b/>
          <w:u w:val="single"/>
        </w:rPr>
        <w:t>also</w:t>
      </w:r>
      <w:r>
        <w:t xml:space="preserve"> like the direction to your office.</w:t>
      </w:r>
    </w:p>
    <w:p w:rsidR="002B0024" w:rsidRDefault="002B0024" w:rsidP="007750C6">
      <w:r>
        <w:t xml:space="preserve">Position of </w:t>
      </w:r>
      <w:r w:rsidRPr="004444CB">
        <w:rPr>
          <w:b/>
          <w:i/>
          <w:u w:val="single"/>
        </w:rPr>
        <w:t>also</w:t>
      </w:r>
      <w:r>
        <w:t xml:space="preserve"> – right before the verb.</w:t>
      </w:r>
    </w:p>
    <w:p w:rsidR="00752528" w:rsidRDefault="00752528" w:rsidP="007750C6"/>
    <w:p w:rsidR="00804A12" w:rsidRDefault="00752528" w:rsidP="007750C6">
      <w:pPr>
        <w:rPr>
          <w:b/>
          <w:u w:val="single"/>
        </w:rPr>
      </w:pPr>
      <w:r w:rsidRPr="00752528">
        <w:rPr>
          <w:b/>
          <w:u w:val="single"/>
        </w:rPr>
        <w:t>Conclusion</w:t>
      </w:r>
    </w:p>
    <w:p w:rsidR="00804A12" w:rsidRDefault="00804A12" w:rsidP="007750C6">
      <w:r>
        <w:t>For simple word of appreciation:</w:t>
      </w:r>
    </w:p>
    <w:p w:rsidR="00804A12" w:rsidRDefault="00804A12" w:rsidP="007750C6">
      <w:r>
        <w:t>Thank you.</w:t>
      </w:r>
    </w:p>
    <w:p w:rsidR="00804A12" w:rsidRDefault="00804A12" w:rsidP="007750C6">
      <w:r>
        <w:t>Sincere thanks.</w:t>
      </w:r>
    </w:p>
    <w:p w:rsidR="00804A12" w:rsidRDefault="00804A12" w:rsidP="007750C6">
      <w:r>
        <w:t>I appreciate it.</w:t>
      </w:r>
    </w:p>
    <w:p w:rsidR="00804A12" w:rsidRDefault="00804A12" w:rsidP="007750C6"/>
    <w:p w:rsidR="00804A12" w:rsidRDefault="00804A12" w:rsidP="007750C6">
      <w:r>
        <w:t>For more polite thank you message:</w:t>
      </w:r>
    </w:p>
    <w:p w:rsidR="00453DFE" w:rsidRPr="00453DFE" w:rsidRDefault="00453DFE" w:rsidP="007750C6">
      <w:pPr>
        <w:rPr>
          <w:b/>
        </w:rPr>
      </w:pPr>
      <w:r w:rsidRPr="00453DFE">
        <w:rPr>
          <w:b/>
        </w:rPr>
        <w:lastRenderedPageBreak/>
        <w:t>Thank you for + your + NOUN</w:t>
      </w:r>
    </w:p>
    <w:p w:rsidR="00804A12" w:rsidRDefault="00453DFE" w:rsidP="007750C6">
      <w:r>
        <w:t>Thank you for your time and effort.</w:t>
      </w:r>
    </w:p>
    <w:p w:rsidR="00453DFE" w:rsidRDefault="00453DFE" w:rsidP="007750C6">
      <w:r>
        <w:t>Thank you for your interest in our company.</w:t>
      </w:r>
    </w:p>
    <w:p w:rsidR="00453DFE" w:rsidRDefault="00453DFE" w:rsidP="007750C6"/>
    <w:p w:rsidR="00453DFE" w:rsidRDefault="00453DFE" w:rsidP="007750C6">
      <w:pPr>
        <w:rPr>
          <w:b/>
        </w:rPr>
      </w:pPr>
      <w:r w:rsidRPr="00453DFE">
        <w:rPr>
          <w:b/>
        </w:rPr>
        <w:t>I appreciate + your + NOUN</w:t>
      </w:r>
    </w:p>
    <w:p w:rsidR="00453DFE" w:rsidRDefault="00453DFE" w:rsidP="007750C6">
      <w:r>
        <w:t>I appreciate your time and effort.</w:t>
      </w:r>
    </w:p>
    <w:p w:rsidR="00453DFE" w:rsidRDefault="00453DFE" w:rsidP="007750C6">
      <w:r>
        <w:t>I appreciate your interest in our company.</w:t>
      </w:r>
    </w:p>
    <w:p w:rsidR="00D646E9" w:rsidRPr="00453DFE" w:rsidRDefault="00D646E9" w:rsidP="007750C6"/>
    <w:p w:rsidR="008F3109" w:rsidRDefault="008F3109" w:rsidP="008F3109">
      <w:pPr>
        <w:pStyle w:val="Heading3"/>
      </w:pPr>
    </w:p>
    <w:p w:rsidR="00FF25BE" w:rsidRDefault="008F3109" w:rsidP="00C827AA">
      <w:pPr>
        <w:pStyle w:val="Heading2"/>
      </w:pPr>
      <w:r>
        <w:t>Write Apology Email</w:t>
      </w:r>
    </w:p>
    <w:p w:rsidR="0081609E" w:rsidRDefault="0081609E" w:rsidP="00C827AA"/>
    <w:p w:rsidR="0081609E" w:rsidRDefault="00F1390E" w:rsidP="00C827AA">
      <w:r>
        <w:t>I am sorry if</w:t>
      </w:r>
    </w:p>
    <w:p w:rsidR="00F1390E" w:rsidRDefault="00F1390E" w:rsidP="00C827AA">
      <w:r>
        <w:t>I am sorry for</w:t>
      </w:r>
    </w:p>
    <w:p w:rsidR="00F1390E" w:rsidRPr="0081609E" w:rsidRDefault="00F1390E" w:rsidP="00C827AA">
      <w:r>
        <w:t>I am sorry that</w:t>
      </w:r>
    </w:p>
    <w:p w:rsidR="00A138EC" w:rsidRDefault="00A138EC" w:rsidP="00C827AA">
      <w:pPr>
        <w:pStyle w:val="Heading3"/>
      </w:pPr>
      <w:r>
        <w:t>I’m sorry if</w:t>
      </w:r>
    </w:p>
    <w:p w:rsidR="00A138EC" w:rsidRDefault="00A138EC" w:rsidP="00C827AA"/>
    <w:p w:rsidR="00A138EC" w:rsidRDefault="00A138EC" w:rsidP="00C827AA">
      <w:r>
        <w:t>I’m sorry if + description – NOT sure of responsibility</w:t>
      </w:r>
    </w:p>
    <w:p w:rsidR="00A138EC" w:rsidRDefault="00A138EC" w:rsidP="00C827AA"/>
    <w:p w:rsidR="00AD354F" w:rsidRDefault="00AD354F" w:rsidP="00C827AA">
      <w:r>
        <w:t>I’m sorry if you didn’t receive the resume I sent.</w:t>
      </w:r>
    </w:p>
    <w:p w:rsidR="00AD354F" w:rsidRDefault="002E2E7F" w:rsidP="00C827AA">
      <w:r>
        <w:t>I’m sorry if I didn’t understand the direction correctly.</w:t>
      </w:r>
    </w:p>
    <w:p w:rsidR="002E2E7F" w:rsidRPr="00A138EC" w:rsidRDefault="002E2E7F" w:rsidP="00C827AA"/>
    <w:p w:rsidR="00075C14" w:rsidRDefault="00075C14" w:rsidP="00C827AA">
      <w:pPr>
        <w:pStyle w:val="Heading3"/>
      </w:pPr>
      <w:r>
        <w:t>I’m sorry that</w:t>
      </w:r>
    </w:p>
    <w:p w:rsidR="00075C14" w:rsidRDefault="00075C14" w:rsidP="00C827AA"/>
    <w:p w:rsidR="00075C14" w:rsidRDefault="00075C14" w:rsidP="00C827AA">
      <w:r>
        <w:t>I’m sorry that + description</w:t>
      </w:r>
      <w:r w:rsidR="00067A8F">
        <w:t xml:space="preserve"> – 100% sure of responsibility</w:t>
      </w:r>
    </w:p>
    <w:p w:rsidR="00067A8F" w:rsidRDefault="00067A8F" w:rsidP="00C827AA"/>
    <w:p w:rsidR="001B2F74" w:rsidRPr="00F800BD" w:rsidRDefault="005B0CFF" w:rsidP="00C827AA">
      <w:r>
        <w:t>I’m sorry that the correct file was not sent.</w:t>
      </w:r>
      <w:r w:rsidR="00F800BD">
        <w:t xml:space="preserve"> </w:t>
      </w:r>
      <w:r w:rsidR="001B2F74" w:rsidRPr="001B2F74">
        <w:rPr>
          <w:b/>
        </w:rPr>
        <w:t>I have included the correct file in this mail.</w:t>
      </w:r>
    </w:p>
    <w:p w:rsidR="005B0CFF" w:rsidRPr="00E10DF5" w:rsidRDefault="005B0CFF" w:rsidP="00C827AA">
      <w:pPr>
        <w:rPr>
          <w:b/>
        </w:rPr>
      </w:pPr>
      <w:r>
        <w:t>I’m sorry that our meeting for next week needs to be cancelled.</w:t>
      </w:r>
      <w:r w:rsidR="00F800BD">
        <w:t xml:space="preserve"> </w:t>
      </w:r>
      <w:r w:rsidR="00F800BD" w:rsidRPr="00E10DF5">
        <w:rPr>
          <w:b/>
        </w:rPr>
        <w:t>Please check the new dates below at your convenience.</w:t>
      </w:r>
    </w:p>
    <w:p w:rsidR="00F800BD" w:rsidRDefault="00F800BD" w:rsidP="00C827AA"/>
    <w:p w:rsidR="00853CF4" w:rsidRDefault="00853CF4" w:rsidP="00C827AA"/>
    <w:p w:rsidR="005B0CFF" w:rsidRDefault="005B0CFF" w:rsidP="00C827AA"/>
    <w:p w:rsidR="00075C14" w:rsidRPr="00075C14" w:rsidRDefault="00075C14" w:rsidP="00C827AA"/>
    <w:p w:rsidR="00075C14" w:rsidRDefault="00853CF4" w:rsidP="00C827AA">
      <w:pPr>
        <w:pStyle w:val="Heading3"/>
      </w:pPr>
      <w:r>
        <w:t>I’m sorry about</w:t>
      </w:r>
    </w:p>
    <w:p w:rsidR="00853CF4" w:rsidRDefault="00853CF4" w:rsidP="00853CF4"/>
    <w:p w:rsidR="00853CF4" w:rsidRDefault="00853CF4" w:rsidP="00853CF4">
      <w:r>
        <w:t xml:space="preserve">I’m sorry about + NOUN </w:t>
      </w:r>
      <w:r w:rsidR="001433F2">
        <w:t>–</w:t>
      </w:r>
      <w:r>
        <w:t xml:space="preserve"> </w:t>
      </w:r>
      <w:r w:rsidR="001433F2">
        <w:t>for small slip-ups/</w:t>
      </w:r>
      <w:proofErr w:type="gramStart"/>
      <w:r w:rsidR="001433F2">
        <w:t>errors(</w:t>
      </w:r>
      <w:proofErr w:type="gramEnd"/>
      <w:r w:rsidR="001433F2">
        <w:t>small mistakes)</w:t>
      </w:r>
    </w:p>
    <w:p w:rsidR="001433F2" w:rsidRDefault="00865C2E" w:rsidP="00853CF4">
      <w:r>
        <w:t>-</w:t>
      </w:r>
      <w:r w:rsidR="00B128B0">
        <w:t>Typo</w:t>
      </w:r>
      <w:r w:rsidR="003B707D">
        <w:t>s</w:t>
      </w:r>
    </w:p>
    <w:p w:rsidR="00B128B0" w:rsidRDefault="00865C2E" w:rsidP="00853CF4">
      <w:r>
        <w:t>-</w:t>
      </w:r>
      <w:r w:rsidR="00B128B0">
        <w:t>Spelling mistakes.</w:t>
      </w:r>
    </w:p>
    <w:p w:rsidR="00F744C7" w:rsidRDefault="00F744C7" w:rsidP="00853CF4"/>
    <w:p w:rsidR="00F744C7" w:rsidRDefault="00F744C7" w:rsidP="00853CF4">
      <w:r>
        <w:t>I’m sorry about the confusion. I will se</w:t>
      </w:r>
      <w:r w:rsidR="001F4F77">
        <w:t xml:space="preserve">nd you a new document with the </w:t>
      </w:r>
      <w:r>
        <w:t>correct address shortly.</w:t>
      </w:r>
    </w:p>
    <w:p w:rsidR="00865C2E" w:rsidRDefault="005D19C4" w:rsidP="00853CF4">
      <w:r>
        <w:t>I’m sorry about</w:t>
      </w:r>
      <w:r w:rsidR="007E0B68">
        <w:t xml:space="preserve"> the inconvenience/delay</w:t>
      </w:r>
    </w:p>
    <w:p w:rsidR="00865C2E" w:rsidRDefault="00865C2E" w:rsidP="00853CF4"/>
    <w:p w:rsidR="001433F2" w:rsidRPr="00853CF4" w:rsidRDefault="001433F2" w:rsidP="00853CF4"/>
    <w:p w:rsidR="008543B7" w:rsidRDefault="008543B7" w:rsidP="008543B7">
      <w:pPr>
        <w:pStyle w:val="Heading2"/>
      </w:pPr>
      <w:r>
        <w:t>Additional Resources</w:t>
      </w:r>
    </w:p>
    <w:p w:rsidR="00EB6E2B" w:rsidRDefault="00EB6E2B" w:rsidP="00EB6E2B"/>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b/>
          <w:bCs/>
          <w:color w:val="373A3C"/>
          <w:sz w:val="21"/>
          <w:szCs w:val="21"/>
          <w:lang w:eastAsia="en-US"/>
        </w:rPr>
        <w:t>Making requests more polite</w:t>
      </w:r>
      <w:r w:rsidRPr="009D19DC">
        <w:rPr>
          <w:rFonts w:ascii="Arial" w:eastAsia="Times New Roman" w:hAnsi="Arial" w:cs="Arial"/>
          <w:color w:val="373A3C"/>
          <w:sz w:val="21"/>
          <w:szCs w:val="21"/>
          <w:lang w:eastAsia="en-US"/>
        </w:rPr>
        <w:t> (</w:t>
      </w:r>
      <w:hyperlink r:id="rId22" w:tgtFrame="_blank" w:history="1">
        <w:r w:rsidRPr="009D19DC">
          <w:rPr>
            <w:rFonts w:ascii="Arial" w:eastAsia="Times New Roman" w:hAnsi="Arial" w:cs="Arial"/>
            <w:color w:val="0275D8"/>
            <w:sz w:val="21"/>
            <w:szCs w:val="21"/>
            <w:lang w:eastAsia="en-US"/>
          </w:rPr>
          <w:t>http://www.businessenglishresources.com/31-2/teachers-section/skill-based-lessons/business-english-lessons-softening-phrases-to-make-polite-requests/</w:t>
        </w:r>
      </w:hyperlink>
      <w:r w:rsidRPr="009D19DC">
        <w:rPr>
          <w:rFonts w:ascii="Arial" w:eastAsia="Times New Roman" w:hAnsi="Arial" w:cs="Arial"/>
          <w:color w:val="373A3C"/>
          <w:sz w:val="21"/>
          <w:szCs w:val="21"/>
          <w:lang w:eastAsia="en-US"/>
        </w:rPr>
        <w:t>)</w:t>
      </w:r>
    </w:p>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color w:val="373A3C"/>
          <w:sz w:val="21"/>
          <w:szCs w:val="21"/>
          <w:lang w:eastAsia="en-US"/>
        </w:rPr>
        <w:t>At this website you can find a variety of ways to soften or make your requests more polite and formal.</w:t>
      </w:r>
    </w:p>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b/>
          <w:bCs/>
          <w:color w:val="373A3C"/>
          <w:sz w:val="21"/>
          <w:szCs w:val="21"/>
          <w:lang w:eastAsia="en-US"/>
        </w:rPr>
        <w:t>More general information about requests as well as some on suggestions</w:t>
      </w:r>
      <w:r w:rsidRPr="009D19DC">
        <w:rPr>
          <w:rFonts w:ascii="Arial" w:eastAsia="Times New Roman" w:hAnsi="Arial" w:cs="Arial"/>
          <w:color w:val="373A3C"/>
          <w:sz w:val="21"/>
          <w:szCs w:val="21"/>
          <w:lang w:eastAsia="en-US"/>
        </w:rPr>
        <w:t> (</w:t>
      </w:r>
      <w:hyperlink r:id="rId23" w:tgtFrame="_blank" w:history="1">
        <w:r w:rsidRPr="009D19DC">
          <w:rPr>
            <w:rFonts w:ascii="Arial" w:eastAsia="Times New Roman" w:hAnsi="Arial" w:cs="Arial"/>
            <w:color w:val="0275D8"/>
            <w:sz w:val="21"/>
            <w:szCs w:val="21"/>
            <w:lang w:eastAsia="en-US"/>
          </w:rPr>
          <w:t>http://www.grammar-quizzes.com/modal5.html</w:t>
        </w:r>
      </w:hyperlink>
      <w:r w:rsidRPr="009D19DC">
        <w:rPr>
          <w:rFonts w:ascii="Arial" w:eastAsia="Times New Roman" w:hAnsi="Arial" w:cs="Arial"/>
          <w:color w:val="373A3C"/>
          <w:sz w:val="21"/>
          <w:szCs w:val="21"/>
          <w:lang w:eastAsia="en-US"/>
        </w:rPr>
        <w:t>)</w:t>
      </w:r>
    </w:p>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color w:val="373A3C"/>
          <w:sz w:val="21"/>
          <w:szCs w:val="21"/>
          <w:lang w:eastAsia="en-US"/>
        </w:rPr>
        <w:t>This website has some examples and exercises for making requests and suggestions more formal and polite.</w:t>
      </w:r>
    </w:p>
    <w:p w:rsidR="009D19DC" w:rsidRPr="009D19DC" w:rsidRDefault="009D19DC" w:rsidP="009D19DC">
      <w:pPr>
        <w:shd w:val="clear" w:color="auto" w:fill="FAFAFA"/>
        <w:spacing w:after="300" w:line="315" w:lineRule="atLeast"/>
        <w:rPr>
          <w:rFonts w:ascii="Arial" w:eastAsia="Times New Roman" w:hAnsi="Arial" w:cs="Arial"/>
          <w:color w:val="373A3C"/>
          <w:sz w:val="21"/>
          <w:szCs w:val="21"/>
          <w:lang w:eastAsia="en-US"/>
        </w:rPr>
      </w:pPr>
      <w:r w:rsidRPr="009D19DC">
        <w:rPr>
          <w:rFonts w:ascii="Arial" w:eastAsia="Times New Roman" w:hAnsi="Arial" w:cs="Arial"/>
          <w:b/>
          <w:bCs/>
          <w:color w:val="373A3C"/>
          <w:sz w:val="21"/>
          <w:szCs w:val="21"/>
          <w:lang w:eastAsia="en-US"/>
        </w:rPr>
        <w:t>Formal and informal expressions used for apologies</w:t>
      </w:r>
      <w:r w:rsidRPr="009D19DC">
        <w:rPr>
          <w:rFonts w:ascii="Arial" w:eastAsia="Times New Roman" w:hAnsi="Arial" w:cs="Arial"/>
          <w:color w:val="373A3C"/>
          <w:sz w:val="21"/>
          <w:szCs w:val="21"/>
          <w:lang w:eastAsia="en-US"/>
        </w:rPr>
        <w:t> (</w:t>
      </w:r>
      <w:hyperlink r:id="rId24" w:tgtFrame="_blank" w:history="1">
        <w:r w:rsidRPr="009D19DC">
          <w:rPr>
            <w:rFonts w:ascii="Arial" w:eastAsia="Times New Roman" w:hAnsi="Arial" w:cs="Arial"/>
            <w:color w:val="0275D8"/>
            <w:sz w:val="21"/>
            <w:szCs w:val="21"/>
            <w:lang w:eastAsia="en-US"/>
          </w:rPr>
          <w:t>http://www.bloomsbury-international.com/blog/2013/10/18/how-to-apologise-in-english/</w:t>
        </w:r>
      </w:hyperlink>
      <w:r w:rsidRPr="009D19DC">
        <w:rPr>
          <w:rFonts w:ascii="Arial" w:eastAsia="Times New Roman" w:hAnsi="Arial" w:cs="Arial"/>
          <w:color w:val="373A3C"/>
          <w:sz w:val="21"/>
          <w:szCs w:val="21"/>
          <w:lang w:eastAsia="en-US"/>
        </w:rPr>
        <w:t>)</w:t>
      </w:r>
    </w:p>
    <w:p w:rsidR="009D19DC" w:rsidRPr="009D19DC" w:rsidRDefault="009D19DC" w:rsidP="009D19DC">
      <w:pPr>
        <w:shd w:val="clear" w:color="auto" w:fill="FAFAFA"/>
        <w:spacing w:after="100" w:afterAutospacing="1" w:line="315" w:lineRule="atLeast"/>
        <w:rPr>
          <w:rFonts w:ascii="Arial" w:eastAsia="Times New Roman" w:hAnsi="Arial" w:cs="Arial"/>
          <w:color w:val="373A3C"/>
          <w:sz w:val="21"/>
          <w:szCs w:val="21"/>
          <w:lang w:eastAsia="en-US"/>
        </w:rPr>
      </w:pPr>
      <w:r w:rsidRPr="009D19DC">
        <w:rPr>
          <w:rFonts w:ascii="Arial" w:eastAsia="Times New Roman" w:hAnsi="Arial" w:cs="Arial"/>
          <w:color w:val="373A3C"/>
          <w:sz w:val="21"/>
          <w:szCs w:val="21"/>
          <w:lang w:eastAsia="en-US"/>
        </w:rPr>
        <w:t>This is a UK-based website, so the expressions may differ slightly from US-based sources.</w:t>
      </w:r>
    </w:p>
    <w:p w:rsidR="00EB6E2B" w:rsidRPr="00EB6E2B" w:rsidRDefault="00EB6E2B" w:rsidP="00EB6E2B"/>
    <w:p w:rsidR="00985A41" w:rsidRDefault="00985A41">
      <w:pPr>
        <w:pStyle w:val="Heading1"/>
      </w:pPr>
      <w:r>
        <w:t>Week 5 – High/Low Context Communication</w:t>
      </w:r>
    </w:p>
    <w:p w:rsidR="00270433" w:rsidRPr="00270433" w:rsidRDefault="00270433" w:rsidP="00270433"/>
    <w:p w:rsidR="00270433" w:rsidRDefault="00270433" w:rsidP="00270433">
      <w:pPr>
        <w:pStyle w:val="Heading2"/>
      </w:pPr>
      <w:r>
        <w:lastRenderedPageBreak/>
        <w:t>High/Low Context Communication</w:t>
      </w:r>
    </w:p>
    <w:p w:rsidR="003E5DBD" w:rsidRDefault="003E5DBD" w:rsidP="003E5DBD"/>
    <w:p w:rsidR="003E5DBD" w:rsidRDefault="003E5DBD" w:rsidP="003E5DBD">
      <w:r>
        <w:t>Understand Cultural Differences</w:t>
      </w:r>
    </w:p>
    <w:p w:rsidR="003E5DBD" w:rsidRDefault="003E5DBD" w:rsidP="003E5DBD">
      <w:r>
        <w:t>High Context Communication</w:t>
      </w:r>
    </w:p>
    <w:p w:rsidR="003E5DBD" w:rsidRDefault="003E5DBD" w:rsidP="003E5DBD">
      <w:r>
        <w:t>Low Context Communication</w:t>
      </w:r>
    </w:p>
    <w:p w:rsidR="003E5DBD" w:rsidRDefault="003E5DBD" w:rsidP="003E5DBD">
      <w:r>
        <w:t>Age &amp; Gender</w:t>
      </w:r>
    </w:p>
    <w:p w:rsidR="00535EE7" w:rsidRDefault="00535EE7" w:rsidP="003E5DBD"/>
    <w:p w:rsidR="006618C8" w:rsidRDefault="006618C8" w:rsidP="003E5DBD">
      <w:pPr>
        <w:rPr>
          <w:b/>
        </w:rPr>
      </w:pPr>
      <w:r w:rsidRPr="006618C8">
        <w:rPr>
          <w:b/>
        </w:rPr>
        <w:t>Low Context Communication</w:t>
      </w:r>
    </w:p>
    <w:p w:rsidR="00B0135C" w:rsidRDefault="00B0135C" w:rsidP="003E5DBD">
      <w:r>
        <w:t>Straight forward</w:t>
      </w:r>
      <w:r>
        <w:tab/>
      </w:r>
      <w:r>
        <w:tab/>
        <w:t>Logic</w:t>
      </w:r>
    </w:p>
    <w:p w:rsidR="00B0135C" w:rsidRDefault="00B0135C" w:rsidP="003E5DBD">
      <w:r>
        <w:t>Concise</w:t>
      </w:r>
      <w:r>
        <w:tab/>
      </w:r>
      <w:r>
        <w:tab/>
      </w:r>
      <w:r>
        <w:tab/>
      </w:r>
      <w:r>
        <w:tab/>
        <w:t>Facts</w:t>
      </w:r>
    </w:p>
    <w:p w:rsidR="00B0135C" w:rsidRDefault="00B0135C" w:rsidP="003E5DBD">
      <w:r>
        <w:t>Efficient</w:t>
      </w:r>
      <w:r>
        <w:tab/>
      </w:r>
      <w:r>
        <w:tab/>
      </w:r>
      <w:r>
        <w:tab/>
        <w:t>Directness</w:t>
      </w:r>
    </w:p>
    <w:p w:rsidR="001A4508" w:rsidRPr="00073F67" w:rsidRDefault="00B057BD" w:rsidP="00073F67">
      <w:pPr>
        <w:pStyle w:val="ListParagraph"/>
        <w:numPr>
          <w:ilvl w:val="0"/>
          <w:numId w:val="33"/>
        </w:numPr>
        <w:rPr>
          <w:b/>
          <w:u w:val="single"/>
        </w:rPr>
      </w:pPr>
      <w:r>
        <w:t>North America, West Europe</w:t>
      </w:r>
      <w:r w:rsidR="001A4508">
        <w:t xml:space="preserve"> communication are considered </w:t>
      </w:r>
      <w:r w:rsidR="001A4508" w:rsidRPr="00073F67">
        <w:rPr>
          <w:b/>
          <w:u w:val="single"/>
        </w:rPr>
        <w:t>Low Context Communication</w:t>
      </w:r>
    </w:p>
    <w:p w:rsidR="00073F67" w:rsidRDefault="00073F67" w:rsidP="001A4508">
      <w:pPr>
        <w:rPr>
          <w:b/>
          <w:u w:val="single"/>
        </w:rPr>
      </w:pPr>
    </w:p>
    <w:p w:rsidR="00D0658E" w:rsidRDefault="00D0658E" w:rsidP="001A4508">
      <w:pPr>
        <w:rPr>
          <w:b/>
        </w:rPr>
      </w:pPr>
      <w:r w:rsidRPr="00D0658E">
        <w:rPr>
          <w:b/>
        </w:rPr>
        <w:t>High Context Communication</w:t>
      </w:r>
    </w:p>
    <w:p w:rsidR="004F6ECF" w:rsidRPr="004F6ECF" w:rsidRDefault="004F6ECF" w:rsidP="001A4508">
      <w:r w:rsidRPr="004F6ECF">
        <w:t>Non-</w:t>
      </w:r>
      <w:r w:rsidR="001F5434">
        <w:t>explicit</w:t>
      </w:r>
      <w:r w:rsidR="001F5434">
        <w:tab/>
      </w:r>
      <w:r w:rsidR="001F5434">
        <w:tab/>
        <w:t>Longer Emails</w:t>
      </w:r>
    </w:p>
    <w:p w:rsidR="00D0658E" w:rsidRDefault="004F6ECF" w:rsidP="001A4508">
      <w:r>
        <w:t>Descrip</w:t>
      </w:r>
      <w:r w:rsidRPr="004F6ECF">
        <w:t>tive</w:t>
      </w:r>
    </w:p>
    <w:p w:rsidR="0040658E" w:rsidRDefault="0040658E" w:rsidP="0040658E">
      <w:pPr>
        <w:pStyle w:val="ListParagraph"/>
        <w:numPr>
          <w:ilvl w:val="0"/>
          <w:numId w:val="33"/>
        </w:numPr>
      </w:pPr>
      <w:r>
        <w:t>The Middle East, Asia, Africa, South America</w:t>
      </w:r>
    </w:p>
    <w:p w:rsidR="001A4F11" w:rsidRDefault="001A4F11" w:rsidP="001A4F11"/>
    <w:p w:rsidR="00B80637" w:rsidRDefault="00B80637" w:rsidP="001A4F11">
      <w:r>
        <w:t>Low Context Writer + High Context Reader</w:t>
      </w:r>
    </w:p>
    <w:p w:rsidR="00B80637" w:rsidRDefault="00B80637" w:rsidP="00B80637">
      <w:pPr>
        <w:pStyle w:val="ListParagraph"/>
        <w:numPr>
          <w:ilvl w:val="0"/>
          <w:numId w:val="34"/>
        </w:numPr>
      </w:pPr>
      <w:r>
        <w:t>Status &amp; Identity need acknowledgement</w:t>
      </w:r>
    </w:p>
    <w:p w:rsidR="00732B17" w:rsidRDefault="00B80637" w:rsidP="00B80637">
      <w:pPr>
        <w:pStyle w:val="ListParagraph"/>
        <w:numPr>
          <w:ilvl w:val="0"/>
          <w:numId w:val="34"/>
        </w:numPr>
      </w:pPr>
      <w:r>
        <w:t>Building a relationship is important</w:t>
      </w:r>
    </w:p>
    <w:p w:rsidR="00732B17" w:rsidRDefault="00732B17" w:rsidP="00732B17">
      <w:r>
        <w:t>High Context Writer + Low Context Reader</w:t>
      </w:r>
    </w:p>
    <w:p w:rsidR="00732B17" w:rsidRDefault="00CA457D" w:rsidP="00732B17">
      <w:pPr>
        <w:pStyle w:val="ListParagraph"/>
        <w:numPr>
          <w:ilvl w:val="0"/>
          <w:numId w:val="34"/>
        </w:numPr>
      </w:pPr>
      <w:r>
        <w:t>Efficiency</w:t>
      </w:r>
      <w:r w:rsidR="00732B17">
        <w:t xml:space="preserve"> &amp; effectiveness through tasks</w:t>
      </w:r>
    </w:p>
    <w:p w:rsidR="00B80637" w:rsidRPr="004F6ECF" w:rsidRDefault="00732B17" w:rsidP="00732B17">
      <w:pPr>
        <w:pStyle w:val="ListParagraph"/>
        <w:numPr>
          <w:ilvl w:val="0"/>
          <w:numId w:val="34"/>
        </w:numPr>
      </w:pPr>
      <w:r>
        <w:t>Direct questions are used for clarity</w:t>
      </w:r>
      <w:r w:rsidR="00B80637">
        <w:t xml:space="preserve"> </w:t>
      </w:r>
    </w:p>
    <w:p w:rsidR="00D0658E" w:rsidRPr="00D0658E" w:rsidRDefault="00D0658E" w:rsidP="001A4508">
      <w:pPr>
        <w:rPr>
          <w:b/>
        </w:rPr>
      </w:pPr>
    </w:p>
    <w:p w:rsidR="004A0634" w:rsidRDefault="004A0634" w:rsidP="004A0634">
      <w:pPr>
        <w:pStyle w:val="Heading2"/>
      </w:pPr>
      <w:r>
        <w:t>Practice Quiz</w:t>
      </w:r>
    </w:p>
    <w:p w:rsidR="004A0634" w:rsidRDefault="00363C6F" w:rsidP="004A0634">
      <w:pPr>
        <w:pStyle w:val="Heading2"/>
      </w:pPr>
      <w:r>
        <w:t>Age &amp; Gender Consideration</w:t>
      </w:r>
    </w:p>
    <w:p w:rsidR="002A6791" w:rsidRDefault="002A6791" w:rsidP="002A6791"/>
    <w:p w:rsidR="002A6791" w:rsidRDefault="002A6791" w:rsidP="002A6791">
      <w:r>
        <w:t>DO:</w:t>
      </w:r>
    </w:p>
    <w:p w:rsidR="002A6791" w:rsidRDefault="002A6791" w:rsidP="002A6791">
      <w:pPr>
        <w:pStyle w:val="ListParagraph"/>
        <w:numPr>
          <w:ilvl w:val="0"/>
          <w:numId w:val="34"/>
        </w:numPr>
      </w:pPr>
      <w:r>
        <w:t>Use RESPECTFUL words</w:t>
      </w:r>
    </w:p>
    <w:p w:rsidR="002A6791" w:rsidRDefault="002A6791" w:rsidP="002A6791">
      <w:pPr>
        <w:pStyle w:val="ListParagraph"/>
        <w:numPr>
          <w:ilvl w:val="0"/>
          <w:numId w:val="34"/>
        </w:numPr>
      </w:pPr>
      <w:r>
        <w:lastRenderedPageBreak/>
        <w:t>Use Official TITLES</w:t>
      </w:r>
    </w:p>
    <w:p w:rsidR="00AC7FC4" w:rsidRDefault="00AC7FC4" w:rsidP="00AC7FC4">
      <w:r>
        <w:t>DON’T:</w:t>
      </w:r>
    </w:p>
    <w:p w:rsidR="00AC7FC4" w:rsidRDefault="00AC7FC4" w:rsidP="00AC7FC4">
      <w:pPr>
        <w:pStyle w:val="ListParagraph"/>
        <w:numPr>
          <w:ilvl w:val="0"/>
          <w:numId w:val="34"/>
        </w:numPr>
      </w:pPr>
      <w:r>
        <w:t>Don’t use SLANG words</w:t>
      </w:r>
    </w:p>
    <w:p w:rsidR="00AC7FC4" w:rsidRPr="002A6791" w:rsidRDefault="00AC7FC4" w:rsidP="00AC7FC4">
      <w:pPr>
        <w:pStyle w:val="ListParagraph"/>
        <w:numPr>
          <w:ilvl w:val="0"/>
          <w:numId w:val="34"/>
        </w:numPr>
      </w:pPr>
      <w:r>
        <w:t>Limit references to POP culture</w:t>
      </w:r>
    </w:p>
    <w:p w:rsidR="002A6791" w:rsidRPr="002A6791" w:rsidRDefault="002A6791" w:rsidP="002A6791"/>
    <w:p w:rsidR="0016308C" w:rsidRDefault="0016308C" w:rsidP="0016308C">
      <w:pPr>
        <w:pStyle w:val="Heading2"/>
      </w:pPr>
      <w:r>
        <w:t>Resources:</w:t>
      </w:r>
    </w:p>
    <w:p w:rsidR="0016308C" w:rsidRDefault="0016308C" w:rsidP="0016308C"/>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b/>
          <w:bCs/>
          <w:color w:val="373A3C"/>
          <w:sz w:val="21"/>
          <w:szCs w:val="21"/>
          <w:lang w:eastAsia="en-US"/>
        </w:rPr>
        <w:t>High context / Low context (</w:t>
      </w:r>
      <w:hyperlink r:id="rId25" w:tgtFrame="_blank" w:history="1">
        <w:r w:rsidRPr="0016308C">
          <w:rPr>
            <w:rFonts w:ascii="Arial" w:eastAsia="Times New Roman" w:hAnsi="Arial" w:cs="Arial"/>
            <w:color w:val="0275D8"/>
            <w:sz w:val="21"/>
            <w:szCs w:val="21"/>
            <w:lang w:eastAsia="en-US"/>
          </w:rPr>
          <w:t>http://www.culture-at-work.com/highlow.html</w:t>
        </w:r>
      </w:hyperlink>
      <w:r w:rsidRPr="0016308C">
        <w:rPr>
          <w:rFonts w:ascii="Arial" w:eastAsia="Times New Roman" w:hAnsi="Arial" w:cs="Arial"/>
          <w:color w:val="373A3C"/>
          <w:sz w:val="21"/>
          <w:szCs w:val="21"/>
          <w:lang w:eastAsia="en-US"/>
        </w:rPr>
        <w:t>)</w:t>
      </w:r>
    </w:p>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color w:val="373A3C"/>
          <w:sz w:val="21"/>
          <w:szCs w:val="21"/>
          <w:lang w:eastAsia="en-US"/>
        </w:rPr>
        <w:t>At this website you can find a clear explanation with some useful graphics of some of the differences and distinctions between high and low context cultures.</w:t>
      </w:r>
    </w:p>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b/>
          <w:bCs/>
          <w:color w:val="373A3C"/>
          <w:sz w:val="21"/>
          <w:szCs w:val="21"/>
          <w:lang w:eastAsia="en-US"/>
        </w:rPr>
        <w:t>More general information about high and low context traits that might affect writing emails </w:t>
      </w:r>
      <w:r w:rsidRPr="0016308C">
        <w:rPr>
          <w:rFonts w:ascii="Arial" w:eastAsia="Times New Roman" w:hAnsi="Arial" w:cs="Arial"/>
          <w:color w:val="373A3C"/>
          <w:sz w:val="21"/>
          <w:szCs w:val="21"/>
          <w:lang w:eastAsia="en-US"/>
        </w:rPr>
        <w:t>(</w:t>
      </w:r>
      <w:hyperlink r:id="rId26" w:tgtFrame="_blank" w:history="1">
        <w:r w:rsidRPr="0016308C">
          <w:rPr>
            <w:rFonts w:ascii="Arial" w:eastAsia="Times New Roman" w:hAnsi="Arial" w:cs="Arial"/>
            <w:color w:val="0275D8"/>
            <w:sz w:val="21"/>
            <w:szCs w:val="21"/>
            <w:lang w:eastAsia="en-US"/>
          </w:rPr>
          <w:t>http://www.marin.edu/buscom/index_files/Page605.htm</w:t>
        </w:r>
      </w:hyperlink>
      <w:r w:rsidRPr="0016308C">
        <w:rPr>
          <w:rFonts w:ascii="Arial" w:eastAsia="Times New Roman" w:hAnsi="Arial" w:cs="Arial"/>
          <w:color w:val="373A3C"/>
          <w:sz w:val="21"/>
          <w:szCs w:val="21"/>
          <w:lang w:eastAsia="en-US"/>
        </w:rPr>
        <w:t>)</w:t>
      </w:r>
    </w:p>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color w:val="373A3C"/>
          <w:sz w:val="21"/>
          <w:szCs w:val="21"/>
          <w:lang w:eastAsia="en-US"/>
        </w:rPr>
        <w:t>This website has a good list of some of the traits common to these two distinct culture types.</w:t>
      </w:r>
    </w:p>
    <w:p w:rsidR="0016308C" w:rsidRPr="0016308C" w:rsidRDefault="0016308C" w:rsidP="0016308C">
      <w:pPr>
        <w:shd w:val="clear" w:color="auto" w:fill="FAFAFA"/>
        <w:spacing w:after="300" w:line="315" w:lineRule="atLeast"/>
        <w:rPr>
          <w:rFonts w:ascii="Arial" w:eastAsia="Times New Roman" w:hAnsi="Arial" w:cs="Arial"/>
          <w:color w:val="373A3C"/>
          <w:sz w:val="21"/>
          <w:szCs w:val="21"/>
          <w:lang w:eastAsia="en-US"/>
        </w:rPr>
      </w:pPr>
      <w:r w:rsidRPr="0016308C">
        <w:rPr>
          <w:rFonts w:ascii="Arial" w:eastAsia="Times New Roman" w:hAnsi="Arial" w:cs="Arial"/>
          <w:b/>
          <w:bCs/>
          <w:color w:val="373A3C"/>
          <w:sz w:val="21"/>
          <w:szCs w:val="21"/>
          <w:lang w:eastAsia="en-US"/>
        </w:rPr>
        <w:t>Formal and informal expressions you might use in an email </w:t>
      </w:r>
      <w:r w:rsidRPr="0016308C">
        <w:rPr>
          <w:rFonts w:ascii="Arial" w:eastAsia="Times New Roman" w:hAnsi="Arial" w:cs="Arial"/>
          <w:color w:val="373A3C"/>
          <w:sz w:val="21"/>
          <w:szCs w:val="21"/>
          <w:lang w:eastAsia="en-US"/>
        </w:rPr>
        <w:t>(</w:t>
      </w:r>
      <w:hyperlink r:id="rId27" w:tgtFrame="_blank" w:history="1">
        <w:r w:rsidRPr="0016308C">
          <w:rPr>
            <w:rFonts w:ascii="Arial" w:eastAsia="Times New Roman" w:hAnsi="Arial" w:cs="Arial"/>
            <w:color w:val="0275D8"/>
            <w:sz w:val="21"/>
            <w:szCs w:val="21"/>
            <w:lang w:eastAsia="en-US"/>
          </w:rPr>
          <w:t>http://image.slidesharecdn.com/keyphrasesformalinformalforemail-131106220315-phpapp02/95/key-phrases-formal-informal-for-email-1-638.jpg?cb=1383775514</w:t>
        </w:r>
      </w:hyperlink>
      <w:r w:rsidRPr="0016308C">
        <w:rPr>
          <w:rFonts w:ascii="Arial" w:eastAsia="Times New Roman" w:hAnsi="Arial" w:cs="Arial"/>
          <w:color w:val="373A3C"/>
          <w:sz w:val="21"/>
          <w:szCs w:val="21"/>
          <w:lang w:eastAsia="en-US"/>
        </w:rPr>
        <w:t>)</w:t>
      </w:r>
    </w:p>
    <w:p w:rsidR="0016308C" w:rsidRPr="0016308C" w:rsidRDefault="0016308C" w:rsidP="0016308C">
      <w:pPr>
        <w:shd w:val="clear" w:color="auto" w:fill="FAFAFA"/>
        <w:spacing w:after="100" w:afterAutospacing="1" w:line="315" w:lineRule="atLeast"/>
        <w:rPr>
          <w:rFonts w:ascii="Arial" w:eastAsia="Times New Roman" w:hAnsi="Arial" w:cs="Arial"/>
          <w:color w:val="373A3C"/>
          <w:sz w:val="21"/>
          <w:szCs w:val="21"/>
          <w:lang w:eastAsia="en-US"/>
        </w:rPr>
      </w:pPr>
      <w:r w:rsidRPr="0016308C">
        <w:rPr>
          <w:rFonts w:ascii="Arial" w:eastAsia="Times New Roman" w:hAnsi="Arial" w:cs="Arial"/>
          <w:color w:val="373A3C"/>
          <w:sz w:val="21"/>
          <w:szCs w:val="21"/>
          <w:lang w:eastAsia="en-US"/>
        </w:rPr>
        <w:t>This is a graphic of intended meanings with both formal and informal expressions for writing them. The printing is pretty small, so it may not be very useful on mobile devices.</w:t>
      </w:r>
    </w:p>
    <w:p w:rsidR="0016308C" w:rsidRPr="0016308C" w:rsidRDefault="0016308C" w:rsidP="0016308C">
      <w:bookmarkStart w:id="0" w:name="_GoBack"/>
      <w:bookmarkEnd w:id="0"/>
    </w:p>
    <w:sectPr w:rsidR="0016308C" w:rsidRPr="0016308C" w:rsidSect="000A0F9B">
      <w:footerReference w:type="default" r:id="rId2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A2E" w:rsidRDefault="00313A2E">
      <w:pPr>
        <w:spacing w:after="0" w:line="240" w:lineRule="auto"/>
      </w:pPr>
      <w:r>
        <w:separator/>
      </w:r>
    </w:p>
  </w:endnote>
  <w:endnote w:type="continuationSeparator" w:id="0">
    <w:p w:rsidR="00313A2E" w:rsidRDefault="0031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16308C">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A2E" w:rsidRDefault="00313A2E">
      <w:pPr>
        <w:spacing w:after="0" w:line="240" w:lineRule="auto"/>
      </w:pPr>
      <w:r>
        <w:separator/>
      </w:r>
    </w:p>
  </w:footnote>
  <w:footnote w:type="continuationSeparator" w:id="0">
    <w:p w:rsidR="00313A2E" w:rsidRDefault="00313A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84E92"/>
    <w:multiLevelType w:val="hybridMultilevel"/>
    <w:tmpl w:val="797E7CA2"/>
    <w:lvl w:ilvl="0" w:tplc="53F090D4">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1C76BF"/>
    <w:multiLevelType w:val="hybridMultilevel"/>
    <w:tmpl w:val="37B8FD5A"/>
    <w:lvl w:ilvl="0" w:tplc="08CA9E7A">
      <w:numFmt w:val="bullet"/>
      <w:lvlText w:val=""/>
      <w:lvlJc w:val="left"/>
      <w:pPr>
        <w:ind w:left="720" w:hanging="360"/>
      </w:pPr>
      <w:rPr>
        <w:rFonts w:ascii="Wingdings" w:eastAsiaTheme="minorEastAsia" w:hAnsi="Wingdings" w:cstheme="minorBidi"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D6034"/>
    <w:multiLevelType w:val="hybridMultilevel"/>
    <w:tmpl w:val="2DA43F20"/>
    <w:lvl w:ilvl="0" w:tplc="F20C48A4">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A62C1"/>
    <w:multiLevelType w:val="hybridMultilevel"/>
    <w:tmpl w:val="BDA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D0C1BA3"/>
    <w:multiLevelType w:val="hybridMultilevel"/>
    <w:tmpl w:val="C4BC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507DF"/>
    <w:multiLevelType w:val="hybridMultilevel"/>
    <w:tmpl w:val="65E0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A60F8"/>
    <w:multiLevelType w:val="hybridMultilevel"/>
    <w:tmpl w:val="5EE4D600"/>
    <w:lvl w:ilvl="0" w:tplc="93FCCE4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32416"/>
    <w:multiLevelType w:val="hybridMultilevel"/>
    <w:tmpl w:val="D5B651DE"/>
    <w:lvl w:ilvl="0" w:tplc="AD288D64">
      <w:start w:val="4"/>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22"/>
  </w:num>
  <w:num w:numId="14">
    <w:abstractNumId w:val="21"/>
  </w:num>
  <w:num w:numId="15">
    <w:abstractNumId w:val="23"/>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6"/>
  </w:num>
  <w:num w:numId="29">
    <w:abstractNumId w:val="13"/>
  </w:num>
  <w:num w:numId="30">
    <w:abstractNumId w:val="20"/>
  </w:num>
  <w:num w:numId="31">
    <w:abstractNumId w:val="10"/>
  </w:num>
  <w:num w:numId="32">
    <w:abstractNumId w:val="18"/>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944"/>
    <w:rsid w:val="00004F9B"/>
    <w:rsid w:val="000160F6"/>
    <w:rsid w:val="0002310F"/>
    <w:rsid w:val="000501D8"/>
    <w:rsid w:val="00057E42"/>
    <w:rsid w:val="0006228A"/>
    <w:rsid w:val="00067A8F"/>
    <w:rsid w:val="00073F67"/>
    <w:rsid w:val="000744F8"/>
    <w:rsid w:val="00075C14"/>
    <w:rsid w:val="00092CAD"/>
    <w:rsid w:val="000A0F9B"/>
    <w:rsid w:val="000D3C54"/>
    <w:rsid w:val="000D58CA"/>
    <w:rsid w:val="000D79A8"/>
    <w:rsid w:val="00123E1E"/>
    <w:rsid w:val="00126192"/>
    <w:rsid w:val="0013591F"/>
    <w:rsid w:val="001407FE"/>
    <w:rsid w:val="001433F2"/>
    <w:rsid w:val="0015501E"/>
    <w:rsid w:val="0016308C"/>
    <w:rsid w:val="00165C34"/>
    <w:rsid w:val="0017407E"/>
    <w:rsid w:val="0017668B"/>
    <w:rsid w:val="001870FB"/>
    <w:rsid w:val="001A4508"/>
    <w:rsid w:val="001A4F11"/>
    <w:rsid w:val="001B2F74"/>
    <w:rsid w:val="001E68D8"/>
    <w:rsid w:val="001F4F77"/>
    <w:rsid w:val="001F5434"/>
    <w:rsid w:val="002006A0"/>
    <w:rsid w:val="00216BF8"/>
    <w:rsid w:val="0022130C"/>
    <w:rsid w:val="00233DD0"/>
    <w:rsid w:val="0024640E"/>
    <w:rsid w:val="00251057"/>
    <w:rsid w:val="00270433"/>
    <w:rsid w:val="00282B61"/>
    <w:rsid w:val="0029153C"/>
    <w:rsid w:val="002A6791"/>
    <w:rsid w:val="002B0024"/>
    <w:rsid w:val="002C1B16"/>
    <w:rsid w:val="002C70EC"/>
    <w:rsid w:val="002C73CF"/>
    <w:rsid w:val="002E2E7F"/>
    <w:rsid w:val="002F3A10"/>
    <w:rsid w:val="003067A2"/>
    <w:rsid w:val="003070F9"/>
    <w:rsid w:val="00313A2E"/>
    <w:rsid w:val="00332052"/>
    <w:rsid w:val="00345187"/>
    <w:rsid w:val="00355274"/>
    <w:rsid w:val="00360D4B"/>
    <w:rsid w:val="00361A69"/>
    <w:rsid w:val="00363C6F"/>
    <w:rsid w:val="003B707D"/>
    <w:rsid w:val="003C5700"/>
    <w:rsid w:val="003E5DBD"/>
    <w:rsid w:val="003E5E05"/>
    <w:rsid w:val="0040658E"/>
    <w:rsid w:val="004444CB"/>
    <w:rsid w:val="00444C08"/>
    <w:rsid w:val="00453DFE"/>
    <w:rsid w:val="00484011"/>
    <w:rsid w:val="004A03AB"/>
    <w:rsid w:val="004A0634"/>
    <w:rsid w:val="004A7AD9"/>
    <w:rsid w:val="004D39B3"/>
    <w:rsid w:val="004D612E"/>
    <w:rsid w:val="004F6ECF"/>
    <w:rsid w:val="00535EE7"/>
    <w:rsid w:val="00553911"/>
    <w:rsid w:val="005579CE"/>
    <w:rsid w:val="00560A71"/>
    <w:rsid w:val="005670F4"/>
    <w:rsid w:val="0057508F"/>
    <w:rsid w:val="005A743D"/>
    <w:rsid w:val="005B0CFF"/>
    <w:rsid w:val="005B0E60"/>
    <w:rsid w:val="005C4AB4"/>
    <w:rsid w:val="005D19C4"/>
    <w:rsid w:val="005D27E8"/>
    <w:rsid w:val="00610088"/>
    <w:rsid w:val="006618C8"/>
    <w:rsid w:val="00692F91"/>
    <w:rsid w:val="006E479F"/>
    <w:rsid w:val="006F49D2"/>
    <w:rsid w:val="00707023"/>
    <w:rsid w:val="00710DC4"/>
    <w:rsid w:val="00732B17"/>
    <w:rsid w:val="00752528"/>
    <w:rsid w:val="00760AE7"/>
    <w:rsid w:val="00763B60"/>
    <w:rsid w:val="00771F16"/>
    <w:rsid w:val="007750C6"/>
    <w:rsid w:val="00780EC0"/>
    <w:rsid w:val="0078294C"/>
    <w:rsid w:val="00785042"/>
    <w:rsid w:val="007A34A0"/>
    <w:rsid w:val="007D77EF"/>
    <w:rsid w:val="007E0B68"/>
    <w:rsid w:val="00804A12"/>
    <w:rsid w:val="00805944"/>
    <w:rsid w:val="00813904"/>
    <w:rsid w:val="0081609E"/>
    <w:rsid w:val="0083448F"/>
    <w:rsid w:val="00842953"/>
    <w:rsid w:val="008441BA"/>
    <w:rsid w:val="00853CF4"/>
    <w:rsid w:val="008543B7"/>
    <w:rsid w:val="00865C2E"/>
    <w:rsid w:val="0088270A"/>
    <w:rsid w:val="008A275A"/>
    <w:rsid w:val="008B6008"/>
    <w:rsid w:val="008E6B39"/>
    <w:rsid w:val="008F3109"/>
    <w:rsid w:val="0093123D"/>
    <w:rsid w:val="00933D32"/>
    <w:rsid w:val="00971DEC"/>
    <w:rsid w:val="00985A41"/>
    <w:rsid w:val="009D19DC"/>
    <w:rsid w:val="009D6A42"/>
    <w:rsid w:val="00A0085C"/>
    <w:rsid w:val="00A138EC"/>
    <w:rsid w:val="00A15FDC"/>
    <w:rsid w:val="00A16143"/>
    <w:rsid w:val="00A164BE"/>
    <w:rsid w:val="00A258DC"/>
    <w:rsid w:val="00A41E6D"/>
    <w:rsid w:val="00A47AF2"/>
    <w:rsid w:val="00A70C2C"/>
    <w:rsid w:val="00A74FF2"/>
    <w:rsid w:val="00A82553"/>
    <w:rsid w:val="00A874F8"/>
    <w:rsid w:val="00A92D65"/>
    <w:rsid w:val="00A94ADF"/>
    <w:rsid w:val="00AB1FA6"/>
    <w:rsid w:val="00AC65F2"/>
    <w:rsid w:val="00AC75FF"/>
    <w:rsid w:val="00AC7FC4"/>
    <w:rsid w:val="00AD354F"/>
    <w:rsid w:val="00AE3D73"/>
    <w:rsid w:val="00AE7922"/>
    <w:rsid w:val="00B0135C"/>
    <w:rsid w:val="00B057BD"/>
    <w:rsid w:val="00B128B0"/>
    <w:rsid w:val="00B252E3"/>
    <w:rsid w:val="00B31141"/>
    <w:rsid w:val="00B5241B"/>
    <w:rsid w:val="00B64B70"/>
    <w:rsid w:val="00B66857"/>
    <w:rsid w:val="00B80637"/>
    <w:rsid w:val="00B80C36"/>
    <w:rsid w:val="00BA3B94"/>
    <w:rsid w:val="00BB7458"/>
    <w:rsid w:val="00BD372D"/>
    <w:rsid w:val="00BF4B86"/>
    <w:rsid w:val="00C07BE9"/>
    <w:rsid w:val="00C76A82"/>
    <w:rsid w:val="00C827AA"/>
    <w:rsid w:val="00CA457D"/>
    <w:rsid w:val="00CA6D81"/>
    <w:rsid w:val="00CD0265"/>
    <w:rsid w:val="00CF4D5C"/>
    <w:rsid w:val="00D0658E"/>
    <w:rsid w:val="00D5168F"/>
    <w:rsid w:val="00D62F53"/>
    <w:rsid w:val="00D63D89"/>
    <w:rsid w:val="00D646E9"/>
    <w:rsid w:val="00D671B5"/>
    <w:rsid w:val="00D90BDF"/>
    <w:rsid w:val="00DA34CB"/>
    <w:rsid w:val="00DE0D19"/>
    <w:rsid w:val="00DE5C4B"/>
    <w:rsid w:val="00DF2D2A"/>
    <w:rsid w:val="00E10DF5"/>
    <w:rsid w:val="00E50142"/>
    <w:rsid w:val="00E51C94"/>
    <w:rsid w:val="00E616FF"/>
    <w:rsid w:val="00E96B6A"/>
    <w:rsid w:val="00E97BCE"/>
    <w:rsid w:val="00EA16CA"/>
    <w:rsid w:val="00EB6E2B"/>
    <w:rsid w:val="00EB7B1C"/>
    <w:rsid w:val="00EC4DD3"/>
    <w:rsid w:val="00EE0167"/>
    <w:rsid w:val="00EF2512"/>
    <w:rsid w:val="00F068EB"/>
    <w:rsid w:val="00F10D87"/>
    <w:rsid w:val="00F1390E"/>
    <w:rsid w:val="00F57147"/>
    <w:rsid w:val="00F57D5F"/>
    <w:rsid w:val="00F660B6"/>
    <w:rsid w:val="00F7158C"/>
    <w:rsid w:val="00F73AE8"/>
    <w:rsid w:val="00F744C7"/>
    <w:rsid w:val="00F800BD"/>
    <w:rsid w:val="00F87E76"/>
    <w:rsid w:val="00F9577D"/>
    <w:rsid w:val="00FA5774"/>
    <w:rsid w:val="00FC0CFE"/>
    <w:rsid w:val="00FC4017"/>
    <w:rsid w:val="00FF25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54161E76-DD69-4FF7-B400-4CE5EFAC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805944"/>
    <w:pPr>
      <w:ind w:left="720"/>
      <w:contextualSpacing/>
    </w:pPr>
  </w:style>
  <w:style w:type="paragraph" w:styleId="NormalWeb">
    <w:name w:val="Normal (Web)"/>
    <w:basedOn w:val="Normal"/>
    <w:uiPriority w:val="99"/>
    <w:unhideWhenUsed/>
    <w:rsid w:val="002C73CF"/>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2C73CF"/>
  </w:style>
  <w:style w:type="character" w:styleId="Strong">
    <w:name w:val="Strong"/>
    <w:basedOn w:val="DefaultParagraphFont"/>
    <w:uiPriority w:val="22"/>
    <w:qFormat/>
    <w:rsid w:val="002C73CF"/>
    <w:rPr>
      <w:b/>
      <w:bCs/>
    </w:rPr>
  </w:style>
  <w:style w:type="character" w:customStyle="1" w:styleId="c-assess-question-number">
    <w:name w:val="c-assess-question-number"/>
    <w:basedOn w:val="DefaultParagraphFont"/>
    <w:rsid w:val="00F87E76"/>
  </w:style>
  <w:style w:type="character" w:customStyle="1" w:styleId="c-assess-question-title">
    <w:name w:val="c-assess-question-title"/>
    <w:basedOn w:val="DefaultParagraphFont"/>
    <w:rsid w:val="00F87E76"/>
  </w:style>
  <w:style w:type="paragraph" w:styleId="z-TopofForm">
    <w:name w:val="HTML Top of Form"/>
    <w:basedOn w:val="Normal"/>
    <w:next w:val="Normal"/>
    <w:link w:val="z-TopofFormChar"/>
    <w:hidden/>
    <w:uiPriority w:val="99"/>
    <w:semiHidden/>
    <w:unhideWhenUsed/>
    <w:rsid w:val="00F87E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87E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87E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87E76"/>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861317">
      <w:bodyDiv w:val="1"/>
      <w:marLeft w:val="0"/>
      <w:marRight w:val="0"/>
      <w:marTop w:val="0"/>
      <w:marBottom w:val="0"/>
      <w:divBdr>
        <w:top w:val="none" w:sz="0" w:space="0" w:color="auto"/>
        <w:left w:val="none" w:sz="0" w:space="0" w:color="auto"/>
        <w:bottom w:val="none" w:sz="0" w:space="0" w:color="auto"/>
        <w:right w:val="none" w:sz="0" w:space="0" w:color="auto"/>
      </w:divBdr>
      <w:divsChild>
        <w:div w:id="832843684">
          <w:marLeft w:val="0"/>
          <w:marRight w:val="0"/>
          <w:marTop w:val="0"/>
          <w:marBottom w:val="180"/>
          <w:divBdr>
            <w:top w:val="none" w:sz="0" w:space="0" w:color="auto"/>
            <w:left w:val="none" w:sz="0" w:space="0" w:color="auto"/>
            <w:bottom w:val="none" w:sz="0" w:space="0" w:color="auto"/>
            <w:right w:val="none" w:sz="0" w:space="0" w:color="auto"/>
          </w:divBdr>
          <w:divsChild>
            <w:div w:id="1573353014">
              <w:marLeft w:val="0"/>
              <w:marRight w:val="0"/>
              <w:marTop w:val="0"/>
              <w:marBottom w:val="0"/>
              <w:divBdr>
                <w:top w:val="none" w:sz="0" w:space="0" w:color="auto"/>
                <w:left w:val="none" w:sz="0" w:space="0" w:color="auto"/>
                <w:bottom w:val="none" w:sz="0" w:space="0" w:color="auto"/>
                <w:right w:val="none" w:sz="0" w:space="0" w:color="auto"/>
              </w:divBdr>
              <w:divsChild>
                <w:div w:id="154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4333">
          <w:marLeft w:val="0"/>
          <w:marRight w:val="0"/>
          <w:marTop w:val="0"/>
          <w:marBottom w:val="0"/>
          <w:divBdr>
            <w:top w:val="none" w:sz="0" w:space="0" w:color="auto"/>
            <w:left w:val="none" w:sz="0" w:space="0" w:color="auto"/>
            <w:bottom w:val="none" w:sz="0" w:space="0" w:color="auto"/>
            <w:right w:val="none" w:sz="0" w:space="0" w:color="auto"/>
          </w:divBdr>
          <w:divsChild>
            <w:div w:id="1116825661">
              <w:marLeft w:val="0"/>
              <w:marRight w:val="0"/>
              <w:marTop w:val="0"/>
              <w:marBottom w:val="0"/>
              <w:divBdr>
                <w:top w:val="none" w:sz="0" w:space="0" w:color="auto"/>
                <w:left w:val="none" w:sz="0" w:space="0" w:color="auto"/>
                <w:bottom w:val="none" w:sz="0" w:space="0" w:color="auto"/>
                <w:right w:val="none" w:sz="0" w:space="0" w:color="auto"/>
              </w:divBdr>
              <w:divsChild>
                <w:div w:id="365524965">
                  <w:marLeft w:val="0"/>
                  <w:marRight w:val="0"/>
                  <w:marTop w:val="0"/>
                  <w:marBottom w:val="0"/>
                  <w:divBdr>
                    <w:top w:val="none" w:sz="0" w:space="0" w:color="auto"/>
                    <w:left w:val="none" w:sz="0" w:space="0" w:color="auto"/>
                    <w:bottom w:val="none" w:sz="0" w:space="0" w:color="auto"/>
                    <w:right w:val="none" w:sz="0" w:space="0" w:color="auto"/>
                  </w:divBdr>
                  <w:divsChild>
                    <w:div w:id="1350373691">
                      <w:marLeft w:val="0"/>
                      <w:marRight w:val="0"/>
                      <w:marTop w:val="0"/>
                      <w:marBottom w:val="0"/>
                      <w:divBdr>
                        <w:top w:val="none" w:sz="0" w:space="0" w:color="auto"/>
                        <w:left w:val="none" w:sz="0" w:space="0" w:color="auto"/>
                        <w:bottom w:val="none" w:sz="0" w:space="0" w:color="auto"/>
                        <w:right w:val="none" w:sz="0" w:space="0" w:color="auto"/>
                      </w:divBdr>
                      <w:divsChild>
                        <w:div w:id="1892693682">
                          <w:marLeft w:val="0"/>
                          <w:marRight w:val="0"/>
                          <w:marTop w:val="0"/>
                          <w:marBottom w:val="0"/>
                          <w:divBdr>
                            <w:top w:val="none" w:sz="0" w:space="0" w:color="auto"/>
                            <w:left w:val="none" w:sz="0" w:space="0" w:color="auto"/>
                            <w:bottom w:val="none" w:sz="0" w:space="0" w:color="auto"/>
                            <w:right w:val="none" w:sz="0" w:space="0" w:color="auto"/>
                          </w:divBdr>
                          <w:divsChild>
                            <w:div w:id="11147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494563">
              <w:marLeft w:val="0"/>
              <w:marRight w:val="0"/>
              <w:marTop w:val="0"/>
              <w:marBottom w:val="0"/>
              <w:divBdr>
                <w:top w:val="none" w:sz="0" w:space="0" w:color="auto"/>
                <w:left w:val="none" w:sz="0" w:space="0" w:color="auto"/>
                <w:bottom w:val="none" w:sz="0" w:space="0" w:color="auto"/>
                <w:right w:val="none" w:sz="0" w:space="0" w:color="auto"/>
              </w:divBdr>
              <w:divsChild>
                <w:div w:id="498497305">
                  <w:marLeft w:val="0"/>
                  <w:marRight w:val="0"/>
                  <w:marTop w:val="0"/>
                  <w:marBottom w:val="0"/>
                  <w:divBdr>
                    <w:top w:val="none" w:sz="0" w:space="0" w:color="auto"/>
                    <w:left w:val="none" w:sz="0" w:space="0" w:color="auto"/>
                    <w:bottom w:val="none" w:sz="0" w:space="0" w:color="auto"/>
                    <w:right w:val="none" w:sz="0" w:space="0" w:color="auto"/>
                  </w:divBdr>
                  <w:divsChild>
                    <w:div w:id="1227884001">
                      <w:marLeft w:val="0"/>
                      <w:marRight w:val="0"/>
                      <w:marTop w:val="0"/>
                      <w:marBottom w:val="0"/>
                      <w:divBdr>
                        <w:top w:val="none" w:sz="0" w:space="0" w:color="auto"/>
                        <w:left w:val="none" w:sz="0" w:space="0" w:color="auto"/>
                        <w:bottom w:val="none" w:sz="0" w:space="0" w:color="auto"/>
                        <w:right w:val="none" w:sz="0" w:space="0" w:color="auto"/>
                      </w:divBdr>
                      <w:divsChild>
                        <w:div w:id="1920167732">
                          <w:marLeft w:val="0"/>
                          <w:marRight w:val="0"/>
                          <w:marTop w:val="0"/>
                          <w:marBottom w:val="0"/>
                          <w:divBdr>
                            <w:top w:val="none" w:sz="0" w:space="0" w:color="auto"/>
                            <w:left w:val="none" w:sz="0" w:space="0" w:color="auto"/>
                            <w:bottom w:val="none" w:sz="0" w:space="0" w:color="auto"/>
                            <w:right w:val="none" w:sz="0" w:space="0" w:color="auto"/>
                          </w:divBdr>
                          <w:divsChild>
                            <w:div w:id="5541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3623">
              <w:marLeft w:val="0"/>
              <w:marRight w:val="0"/>
              <w:marTop w:val="0"/>
              <w:marBottom w:val="0"/>
              <w:divBdr>
                <w:top w:val="none" w:sz="0" w:space="0" w:color="auto"/>
                <w:left w:val="none" w:sz="0" w:space="0" w:color="auto"/>
                <w:bottom w:val="none" w:sz="0" w:space="0" w:color="auto"/>
                <w:right w:val="none" w:sz="0" w:space="0" w:color="auto"/>
              </w:divBdr>
              <w:divsChild>
                <w:div w:id="1379280534">
                  <w:marLeft w:val="0"/>
                  <w:marRight w:val="0"/>
                  <w:marTop w:val="0"/>
                  <w:marBottom w:val="0"/>
                  <w:divBdr>
                    <w:top w:val="none" w:sz="0" w:space="0" w:color="auto"/>
                    <w:left w:val="none" w:sz="0" w:space="0" w:color="auto"/>
                    <w:bottom w:val="none" w:sz="0" w:space="0" w:color="auto"/>
                    <w:right w:val="none" w:sz="0" w:space="0" w:color="auto"/>
                  </w:divBdr>
                  <w:divsChild>
                    <w:div w:id="1041829147">
                      <w:marLeft w:val="0"/>
                      <w:marRight w:val="0"/>
                      <w:marTop w:val="0"/>
                      <w:marBottom w:val="0"/>
                      <w:divBdr>
                        <w:top w:val="none" w:sz="0" w:space="0" w:color="auto"/>
                        <w:left w:val="none" w:sz="0" w:space="0" w:color="auto"/>
                        <w:bottom w:val="none" w:sz="0" w:space="0" w:color="auto"/>
                        <w:right w:val="none" w:sz="0" w:space="0" w:color="auto"/>
                      </w:divBdr>
                      <w:divsChild>
                        <w:div w:id="435755952">
                          <w:marLeft w:val="0"/>
                          <w:marRight w:val="0"/>
                          <w:marTop w:val="0"/>
                          <w:marBottom w:val="0"/>
                          <w:divBdr>
                            <w:top w:val="none" w:sz="0" w:space="0" w:color="auto"/>
                            <w:left w:val="none" w:sz="0" w:space="0" w:color="auto"/>
                            <w:bottom w:val="none" w:sz="0" w:space="0" w:color="auto"/>
                            <w:right w:val="none" w:sz="0" w:space="0" w:color="auto"/>
                          </w:divBdr>
                          <w:divsChild>
                            <w:div w:id="17515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154691">
              <w:marLeft w:val="0"/>
              <w:marRight w:val="0"/>
              <w:marTop w:val="0"/>
              <w:marBottom w:val="0"/>
              <w:divBdr>
                <w:top w:val="none" w:sz="0" w:space="0" w:color="auto"/>
                <w:left w:val="none" w:sz="0" w:space="0" w:color="auto"/>
                <w:bottom w:val="none" w:sz="0" w:space="0" w:color="auto"/>
                <w:right w:val="none" w:sz="0" w:space="0" w:color="auto"/>
              </w:divBdr>
              <w:divsChild>
                <w:div w:id="1685324972">
                  <w:marLeft w:val="0"/>
                  <w:marRight w:val="0"/>
                  <w:marTop w:val="0"/>
                  <w:marBottom w:val="0"/>
                  <w:divBdr>
                    <w:top w:val="none" w:sz="0" w:space="0" w:color="auto"/>
                    <w:left w:val="none" w:sz="0" w:space="0" w:color="auto"/>
                    <w:bottom w:val="none" w:sz="0" w:space="0" w:color="auto"/>
                    <w:right w:val="none" w:sz="0" w:space="0" w:color="auto"/>
                  </w:divBdr>
                  <w:divsChild>
                    <w:div w:id="402777">
                      <w:marLeft w:val="0"/>
                      <w:marRight w:val="0"/>
                      <w:marTop w:val="0"/>
                      <w:marBottom w:val="0"/>
                      <w:divBdr>
                        <w:top w:val="none" w:sz="0" w:space="0" w:color="auto"/>
                        <w:left w:val="none" w:sz="0" w:space="0" w:color="auto"/>
                        <w:bottom w:val="none" w:sz="0" w:space="0" w:color="auto"/>
                        <w:right w:val="none" w:sz="0" w:space="0" w:color="auto"/>
                      </w:divBdr>
                      <w:divsChild>
                        <w:div w:id="276059242">
                          <w:marLeft w:val="0"/>
                          <w:marRight w:val="0"/>
                          <w:marTop w:val="0"/>
                          <w:marBottom w:val="0"/>
                          <w:divBdr>
                            <w:top w:val="none" w:sz="0" w:space="0" w:color="auto"/>
                            <w:left w:val="none" w:sz="0" w:space="0" w:color="auto"/>
                            <w:bottom w:val="none" w:sz="0" w:space="0" w:color="auto"/>
                            <w:right w:val="none" w:sz="0" w:space="0" w:color="auto"/>
                          </w:divBdr>
                          <w:divsChild>
                            <w:div w:id="775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066462">
      <w:bodyDiv w:val="1"/>
      <w:marLeft w:val="0"/>
      <w:marRight w:val="0"/>
      <w:marTop w:val="0"/>
      <w:marBottom w:val="0"/>
      <w:divBdr>
        <w:top w:val="none" w:sz="0" w:space="0" w:color="auto"/>
        <w:left w:val="none" w:sz="0" w:space="0" w:color="auto"/>
        <w:bottom w:val="none" w:sz="0" w:space="0" w:color="auto"/>
        <w:right w:val="none" w:sz="0" w:space="0" w:color="auto"/>
      </w:divBdr>
      <w:divsChild>
        <w:div w:id="1130052993">
          <w:marLeft w:val="0"/>
          <w:marRight w:val="0"/>
          <w:marTop w:val="300"/>
          <w:marBottom w:val="300"/>
          <w:divBdr>
            <w:top w:val="none" w:sz="0" w:space="0" w:color="auto"/>
            <w:left w:val="none" w:sz="0" w:space="0" w:color="auto"/>
            <w:bottom w:val="none" w:sz="0" w:space="0" w:color="auto"/>
            <w:right w:val="none" w:sz="0" w:space="0" w:color="auto"/>
          </w:divBdr>
          <w:divsChild>
            <w:div w:id="1100568257">
              <w:marLeft w:val="0"/>
              <w:marRight w:val="0"/>
              <w:marTop w:val="0"/>
              <w:marBottom w:val="0"/>
              <w:divBdr>
                <w:top w:val="none" w:sz="0" w:space="0" w:color="auto"/>
                <w:left w:val="none" w:sz="0" w:space="0" w:color="auto"/>
                <w:bottom w:val="none" w:sz="0" w:space="0" w:color="auto"/>
                <w:right w:val="none" w:sz="0" w:space="0" w:color="auto"/>
              </w:divBdr>
              <w:divsChild>
                <w:div w:id="331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81547">
      <w:bodyDiv w:val="1"/>
      <w:marLeft w:val="0"/>
      <w:marRight w:val="0"/>
      <w:marTop w:val="0"/>
      <w:marBottom w:val="0"/>
      <w:divBdr>
        <w:top w:val="none" w:sz="0" w:space="0" w:color="auto"/>
        <w:left w:val="none" w:sz="0" w:space="0" w:color="auto"/>
        <w:bottom w:val="none" w:sz="0" w:space="0" w:color="auto"/>
        <w:right w:val="none" w:sz="0" w:space="0" w:color="auto"/>
      </w:divBdr>
    </w:div>
    <w:div w:id="1426804077">
      <w:bodyDiv w:val="1"/>
      <w:marLeft w:val="0"/>
      <w:marRight w:val="0"/>
      <w:marTop w:val="0"/>
      <w:marBottom w:val="0"/>
      <w:divBdr>
        <w:top w:val="none" w:sz="0" w:space="0" w:color="auto"/>
        <w:left w:val="none" w:sz="0" w:space="0" w:color="auto"/>
        <w:bottom w:val="none" w:sz="0" w:space="0" w:color="auto"/>
        <w:right w:val="none" w:sz="0" w:space="0" w:color="auto"/>
      </w:divBdr>
    </w:div>
    <w:div w:id="1958831336">
      <w:bodyDiv w:val="1"/>
      <w:marLeft w:val="0"/>
      <w:marRight w:val="0"/>
      <w:marTop w:val="0"/>
      <w:marBottom w:val="0"/>
      <w:divBdr>
        <w:top w:val="none" w:sz="0" w:space="0" w:color="auto"/>
        <w:left w:val="none" w:sz="0" w:space="0" w:color="auto"/>
        <w:bottom w:val="none" w:sz="0" w:space="0" w:color="auto"/>
        <w:right w:val="none" w:sz="0" w:space="0" w:color="auto"/>
      </w:divBdr>
      <w:divsChild>
        <w:div w:id="2046565590">
          <w:marLeft w:val="0"/>
          <w:marRight w:val="0"/>
          <w:marTop w:val="0"/>
          <w:marBottom w:val="180"/>
          <w:divBdr>
            <w:top w:val="none" w:sz="0" w:space="0" w:color="auto"/>
            <w:left w:val="none" w:sz="0" w:space="0" w:color="auto"/>
            <w:bottom w:val="none" w:sz="0" w:space="0" w:color="auto"/>
            <w:right w:val="none" w:sz="0" w:space="0" w:color="auto"/>
          </w:divBdr>
          <w:divsChild>
            <w:div w:id="244999305">
              <w:marLeft w:val="0"/>
              <w:marRight w:val="0"/>
              <w:marTop w:val="0"/>
              <w:marBottom w:val="0"/>
              <w:divBdr>
                <w:top w:val="none" w:sz="0" w:space="0" w:color="auto"/>
                <w:left w:val="none" w:sz="0" w:space="0" w:color="auto"/>
                <w:bottom w:val="none" w:sz="0" w:space="0" w:color="auto"/>
                <w:right w:val="none" w:sz="0" w:space="0" w:color="auto"/>
              </w:divBdr>
              <w:divsChild>
                <w:div w:id="2399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3257">
          <w:marLeft w:val="0"/>
          <w:marRight w:val="0"/>
          <w:marTop w:val="0"/>
          <w:marBottom w:val="0"/>
          <w:divBdr>
            <w:top w:val="none" w:sz="0" w:space="0" w:color="auto"/>
            <w:left w:val="none" w:sz="0" w:space="0" w:color="auto"/>
            <w:bottom w:val="none" w:sz="0" w:space="0" w:color="auto"/>
            <w:right w:val="none" w:sz="0" w:space="0" w:color="auto"/>
          </w:divBdr>
          <w:divsChild>
            <w:div w:id="88434105">
              <w:marLeft w:val="0"/>
              <w:marRight w:val="0"/>
              <w:marTop w:val="0"/>
              <w:marBottom w:val="0"/>
              <w:divBdr>
                <w:top w:val="none" w:sz="0" w:space="0" w:color="auto"/>
                <w:left w:val="none" w:sz="0" w:space="0" w:color="auto"/>
                <w:bottom w:val="none" w:sz="0" w:space="0" w:color="auto"/>
                <w:right w:val="none" w:sz="0" w:space="0" w:color="auto"/>
              </w:divBdr>
              <w:divsChild>
                <w:div w:id="589318693">
                  <w:marLeft w:val="0"/>
                  <w:marRight w:val="0"/>
                  <w:marTop w:val="0"/>
                  <w:marBottom w:val="0"/>
                  <w:divBdr>
                    <w:top w:val="none" w:sz="0" w:space="0" w:color="auto"/>
                    <w:left w:val="none" w:sz="0" w:space="0" w:color="auto"/>
                    <w:bottom w:val="none" w:sz="0" w:space="0" w:color="auto"/>
                    <w:right w:val="none" w:sz="0" w:space="0" w:color="auto"/>
                  </w:divBdr>
                  <w:divsChild>
                    <w:div w:id="1023291309">
                      <w:marLeft w:val="0"/>
                      <w:marRight w:val="0"/>
                      <w:marTop w:val="0"/>
                      <w:marBottom w:val="0"/>
                      <w:divBdr>
                        <w:top w:val="none" w:sz="0" w:space="0" w:color="auto"/>
                        <w:left w:val="none" w:sz="0" w:space="0" w:color="auto"/>
                        <w:bottom w:val="none" w:sz="0" w:space="0" w:color="auto"/>
                        <w:right w:val="none" w:sz="0" w:space="0" w:color="auto"/>
                      </w:divBdr>
                      <w:divsChild>
                        <w:div w:id="1897550161">
                          <w:marLeft w:val="0"/>
                          <w:marRight w:val="0"/>
                          <w:marTop w:val="0"/>
                          <w:marBottom w:val="0"/>
                          <w:divBdr>
                            <w:top w:val="none" w:sz="0" w:space="0" w:color="auto"/>
                            <w:left w:val="none" w:sz="0" w:space="0" w:color="auto"/>
                            <w:bottom w:val="none" w:sz="0" w:space="0" w:color="auto"/>
                            <w:right w:val="none" w:sz="0" w:space="0" w:color="auto"/>
                          </w:divBdr>
                          <w:divsChild>
                            <w:div w:id="11754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574681">
              <w:marLeft w:val="0"/>
              <w:marRight w:val="0"/>
              <w:marTop w:val="0"/>
              <w:marBottom w:val="0"/>
              <w:divBdr>
                <w:top w:val="none" w:sz="0" w:space="0" w:color="auto"/>
                <w:left w:val="none" w:sz="0" w:space="0" w:color="auto"/>
                <w:bottom w:val="none" w:sz="0" w:space="0" w:color="auto"/>
                <w:right w:val="none" w:sz="0" w:space="0" w:color="auto"/>
              </w:divBdr>
              <w:divsChild>
                <w:div w:id="1287663781">
                  <w:marLeft w:val="0"/>
                  <w:marRight w:val="0"/>
                  <w:marTop w:val="0"/>
                  <w:marBottom w:val="0"/>
                  <w:divBdr>
                    <w:top w:val="none" w:sz="0" w:space="0" w:color="auto"/>
                    <w:left w:val="none" w:sz="0" w:space="0" w:color="auto"/>
                    <w:bottom w:val="none" w:sz="0" w:space="0" w:color="auto"/>
                    <w:right w:val="none" w:sz="0" w:space="0" w:color="auto"/>
                  </w:divBdr>
                  <w:divsChild>
                    <w:div w:id="1774937487">
                      <w:marLeft w:val="0"/>
                      <w:marRight w:val="0"/>
                      <w:marTop w:val="0"/>
                      <w:marBottom w:val="0"/>
                      <w:divBdr>
                        <w:top w:val="none" w:sz="0" w:space="0" w:color="auto"/>
                        <w:left w:val="none" w:sz="0" w:space="0" w:color="auto"/>
                        <w:bottom w:val="none" w:sz="0" w:space="0" w:color="auto"/>
                        <w:right w:val="none" w:sz="0" w:space="0" w:color="auto"/>
                      </w:divBdr>
                      <w:divsChild>
                        <w:div w:id="216475650">
                          <w:marLeft w:val="0"/>
                          <w:marRight w:val="0"/>
                          <w:marTop w:val="0"/>
                          <w:marBottom w:val="0"/>
                          <w:divBdr>
                            <w:top w:val="none" w:sz="0" w:space="0" w:color="auto"/>
                            <w:left w:val="none" w:sz="0" w:space="0" w:color="auto"/>
                            <w:bottom w:val="none" w:sz="0" w:space="0" w:color="auto"/>
                            <w:right w:val="none" w:sz="0" w:space="0" w:color="auto"/>
                          </w:divBdr>
                          <w:divsChild>
                            <w:div w:id="895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93013">
              <w:marLeft w:val="0"/>
              <w:marRight w:val="0"/>
              <w:marTop w:val="0"/>
              <w:marBottom w:val="0"/>
              <w:divBdr>
                <w:top w:val="none" w:sz="0" w:space="0" w:color="auto"/>
                <w:left w:val="none" w:sz="0" w:space="0" w:color="auto"/>
                <w:bottom w:val="none" w:sz="0" w:space="0" w:color="auto"/>
                <w:right w:val="none" w:sz="0" w:space="0" w:color="auto"/>
              </w:divBdr>
              <w:divsChild>
                <w:div w:id="1009067294">
                  <w:marLeft w:val="0"/>
                  <w:marRight w:val="0"/>
                  <w:marTop w:val="0"/>
                  <w:marBottom w:val="0"/>
                  <w:divBdr>
                    <w:top w:val="none" w:sz="0" w:space="0" w:color="auto"/>
                    <w:left w:val="none" w:sz="0" w:space="0" w:color="auto"/>
                    <w:bottom w:val="none" w:sz="0" w:space="0" w:color="auto"/>
                    <w:right w:val="none" w:sz="0" w:space="0" w:color="auto"/>
                  </w:divBdr>
                  <w:divsChild>
                    <w:div w:id="885675582">
                      <w:marLeft w:val="0"/>
                      <w:marRight w:val="0"/>
                      <w:marTop w:val="0"/>
                      <w:marBottom w:val="0"/>
                      <w:divBdr>
                        <w:top w:val="none" w:sz="0" w:space="0" w:color="auto"/>
                        <w:left w:val="none" w:sz="0" w:space="0" w:color="auto"/>
                        <w:bottom w:val="none" w:sz="0" w:space="0" w:color="auto"/>
                        <w:right w:val="none" w:sz="0" w:space="0" w:color="auto"/>
                      </w:divBdr>
                      <w:divsChild>
                        <w:div w:id="213932940">
                          <w:marLeft w:val="0"/>
                          <w:marRight w:val="0"/>
                          <w:marTop w:val="0"/>
                          <w:marBottom w:val="0"/>
                          <w:divBdr>
                            <w:top w:val="none" w:sz="0" w:space="0" w:color="auto"/>
                            <w:left w:val="none" w:sz="0" w:space="0" w:color="auto"/>
                            <w:bottom w:val="none" w:sz="0" w:space="0" w:color="auto"/>
                            <w:right w:val="none" w:sz="0" w:space="0" w:color="auto"/>
                          </w:divBdr>
                          <w:divsChild>
                            <w:div w:id="12894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2259">
              <w:marLeft w:val="0"/>
              <w:marRight w:val="0"/>
              <w:marTop w:val="0"/>
              <w:marBottom w:val="0"/>
              <w:divBdr>
                <w:top w:val="none" w:sz="0" w:space="0" w:color="auto"/>
                <w:left w:val="none" w:sz="0" w:space="0" w:color="auto"/>
                <w:bottom w:val="none" w:sz="0" w:space="0" w:color="auto"/>
                <w:right w:val="none" w:sz="0" w:space="0" w:color="auto"/>
              </w:divBdr>
              <w:divsChild>
                <w:div w:id="477501502">
                  <w:marLeft w:val="0"/>
                  <w:marRight w:val="0"/>
                  <w:marTop w:val="0"/>
                  <w:marBottom w:val="0"/>
                  <w:divBdr>
                    <w:top w:val="none" w:sz="0" w:space="0" w:color="auto"/>
                    <w:left w:val="none" w:sz="0" w:space="0" w:color="auto"/>
                    <w:bottom w:val="none" w:sz="0" w:space="0" w:color="auto"/>
                    <w:right w:val="none" w:sz="0" w:space="0" w:color="auto"/>
                  </w:divBdr>
                  <w:divsChild>
                    <w:div w:id="1563100231">
                      <w:marLeft w:val="0"/>
                      <w:marRight w:val="0"/>
                      <w:marTop w:val="0"/>
                      <w:marBottom w:val="0"/>
                      <w:divBdr>
                        <w:top w:val="none" w:sz="0" w:space="0" w:color="auto"/>
                        <w:left w:val="none" w:sz="0" w:space="0" w:color="auto"/>
                        <w:bottom w:val="none" w:sz="0" w:space="0" w:color="auto"/>
                        <w:right w:val="none" w:sz="0" w:space="0" w:color="auto"/>
                      </w:divBdr>
                      <w:divsChild>
                        <w:div w:id="901864750">
                          <w:marLeft w:val="0"/>
                          <w:marRight w:val="0"/>
                          <w:marTop w:val="0"/>
                          <w:marBottom w:val="0"/>
                          <w:divBdr>
                            <w:top w:val="none" w:sz="0" w:space="0" w:color="auto"/>
                            <w:left w:val="none" w:sz="0" w:space="0" w:color="auto"/>
                            <w:bottom w:val="none" w:sz="0" w:space="0" w:color="auto"/>
                            <w:right w:val="none" w:sz="0" w:space="0" w:color="auto"/>
                          </w:divBdr>
                          <w:divsChild>
                            <w:div w:id="13638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525093">
              <w:marLeft w:val="0"/>
              <w:marRight w:val="0"/>
              <w:marTop w:val="0"/>
              <w:marBottom w:val="0"/>
              <w:divBdr>
                <w:top w:val="none" w:sz="0" w:space="0" w:color="auto"/>
                <w:left w:val="none" w:sz="0" w:space="0" w:color="auto"/>
                <w:bottom w:val="none" w:sz="0" w:space="0" w:color="auto"/>
                <w:right w:val="none" w:sz="0" w:space="0" w:color="auto"/>
              </w:divBdr>
              <w:divsChild>
                <w:div w:id="1737581024">
                  <w:marLeft w:val="0"/>
                  <w:marRight w:val="0"/>
                  <w:marTop w:val="0"/>
                  <w:marBottom w:val="0"/>
                  <w:divBdr>
                    <w:top w:val="none" w:sz="0" w:space="0" w:color="auto"/>
                    <w:left w:val="none" w:sz="0" w:space="0" w:color="auto"/>
                    <w:bottom w:val="none" w:sz="0" w:space="0" w:color="auto"/>
                    <w:right w:val="none" w:sz="0" w:space="0" w:color="auto"/>
                  </w:divBdr>
                  <w:divsChild>
                    <w:div w:id="1058551">
                      <w:marLeft w:val="0"/>
                      <w:marRight w:val="0"/>
                      <w:marTop w:val="0"/>
                      <w:marBottom w:val="0"/>
                      <w:divBdr>
                        <w:top w:val="none" w:sz="0" w:space="0" w:color="auto"/>
                        <w:left w:val="none" w:sz="0" w:space="0" w:color="auto"/>
                        <w:bottom w:val="none" w:sz="0" w:space="0" w:color="auto"/>
                        <w:right w:val="none" w:sz="0" w:space="0" w:color="auto"/>
                      </w:divBdr>
                      <w:divsChild>
                        <w:div w:id="1910648558">
                          <w:marLeft w:val="0"/>
                          <w:marRight w:val="0"/>
                          <w:marTop w:val="0"/>
                          <w:marBottom w:val="0"/>
                          <w:divBdr>
                            <w:top w:val="none" w:sz="0" w:space="0" w:color="auto"/>
                            <w:left w:val="none" w:sz="0" w:space="0" w:color="auto"/>
                            <w:bottom w:val="none" w:sz="0" w:space="0" w:color="auto"/>
                            <w:right w:val="none" w:sz="0" w:space="0" w:color="auto"/>
                          </w:divBdr>
                          <w:divsChild>
                            <w:div w:id="15155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51124">
              <w:marLeft w:val="0"/>
              <w:marRight w:val="0"/>
              <w:marTop w:val="0"/>
              <w:marBottom w:val="0"/>
              <w:divBdr>
                <w:top w:val="none" w:sz="0" w:space="0" w:color="auto"/>
                <w:left w:val="none" w:sz="0" w:space="0" w:color="auto"/>
                <w:bottom w:val="none" w:sz="0" w:space="0" w:color="auto"/>
                <w:right w:val="none" w:sz="0" w:space="0" w:color="auto"/>
              </w:divBdr>
              <w:divsChild>
                <w:div w:id="538321702">
                  <w:marLeft w:val="0"/>
                  <w:marRight w:val="0"/>
                  <w:marTop w:val="0"/>
                  <w:marBottom w:val="0"/>
                  <w:divBdr>
                    <w:top w:val="none" w:sz="0" w:space="0" w:color="auto"/>
                    <w:left w:val="none" w:sz="0" w:space="0" w:color="auto"/>
                    <w:bottom w:val="none" w:sz="0" w:space="0" w:color="auto"/>
                    <w:right w:val="none" w:sz="0" w:space="0" w:color="auto"/>
                  </w:divBdr>
                  <w:divsChild>
                    <w:div w:id="682783082">
                      <w:marLeft w:val="0"/>
                      <w:marRight w:val="0"/>
                      <w:marTop w:val="0"/>
                      <w:marBottom w:val="0"/>
                      <w:divBdr>
                        <w:top w:val="none" w:sz="0" w:space="0" w:color="auto"/>
                        <w:left w:val="none" w:sz="0" w:space="0" w:color="auto"/>
                        <w:bottom w:val="none" w:sz="0" w:space="0" w:color="auto"/>
                        <w:right w:val="none" w:sz="0" w:space="0" w:color="auto"/>
                      </w:divBdr>
                      <w:divsChild>
                        <w:div w:id="537623331">
                          <w:marLeft w:val="0"/>
                          <w:marRight w:val="0"/>
                          <w:marTop w:val="0"/>
                          <w:marBottom w:val="0"/>
                          <w:divBdr>
                            <w:top w:val="none" w:sz="0" w:space="0" w:color="auto"/>
                            <w:left w:val="none" w:sz="0" w:space="0" w:color="auto"/>
                            <w:bottom w:val="none" w:sz="0" w:space="0" w:color="auto"/>
                            <w:right w:val="none" w:sz="0" w:space="0" w:color="auto"/>
                          </w:divBdr>
                          <w:divsChild>
                            <w:div w:id="8460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290">
              <w:marLeft w:val="0"/>
              <w:marRight w:val="0"/>
              <w:marTop w:val="0"/>
              <w:marBottom w:val="0"/>
              <w:divBdr>
                <w:top w:val="none" w:sz="0" w:space="0" w:color="auto"/>
                <w:left w:val="none" w:sz="0" w:space="0" w:color="auto"/>
                <w:bottom w:val="none" w:sz="0" w:space="0" w:color="auto"/>
                <w:right w:val="none" w:sz="0" w:space="0" w:color="auto"/>
              </w:divBdr>
              <w:divsChild>
                <w:div w:id="2978661">
                  <w:marLeft w:val="0"/>
                  <w:marRight w:val="0"/>
                  <w:marTop w:val="0"/>
                  <w:marBottom w:val="0"/>
                  <w:divBdr>
                    <w:top w:val="none" w:sz="0" w:space="0" w:color="auto"/>
                    <w:left w:val="none" w:sz="0" w:space="0" w:color="auto"/>
                    <w:bottom w:val="none" w:sz="0" w:space="0" w:color="auto"/>
                    <w:right w:val="none" w:sz="0" w:space="0" w:color="auto"/>
                  </w:divBdr>
                  <w:divsChild>
                    <w:div w:id="138692223">
                      <w:marLeft w:val="0"/>
                      <w:marRight w:val="0"/>
                      <w:marTop w:val="0"/>
                      <w:marBottom w:val="0"/>
                      <w:divBdr>
                        <w:top w:val="none" w:sz="0" w:space="0" w:color="auto"/>
                        <w:left w:val="none" w:sz="0" w:space="0" w:color="auto"/>
                        <w:bottom w:val="none" w:sz="0" w:space="0" w:color="auto"/>
                        <w:right w:val="none" w:sz="0" w:space="0" w:color="auto"/>
                      </w:divBdr>
                      <w:divsChild>
                        <w:div w:id="39869346">
                          <w:marLeft w:val="0"/>
                          <w:marRight w:val="0"/>
                          <w:marTop w:val="0"/>
                          <w:marBottom w:val="0"/>
                          <w:divBdr>
                            <w:top w:val="none" w:sz="0" w:space="0" w:color="auto"/>
                            <w:left w:val="none" w:sz="0" w:space="0" w:color="auto"/>
                            <w:bottom w:val="none" w:sz="0" w:space="0" w:color="auto"/>
                            <w:right w:val="none" w:sz="0" w:space="0" w:color="auto"/>
                          </w:divBdr>
                          <w:divsChild>
                            <w:div w:id="726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wmf"/><Relationship Id="rId18" Type="http://schemas.openxmlformats.org/officeDocument/2006/relationships/control" Target="activeX/activeX8.xml"/><Relationship Id="rId26" Type="http://schemas.openxmlformats.org/officeDocument/2006/relationships/hyperlink" Target="http://www.marin.edu/buscom/index_files/Page605.htm" TargetMode="Externa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hyperlink" Target="http://www.culture-at-work.com/highlow.html" TargetMode="Externa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control" Target="activeX/activeX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hyperlink" Target="http://www.bloomsbury-international.com/blog/2013/10/18/how-to-apologise-in-english/" TargetMode="External"/><Relationship Id="rId5"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hyperlink" Target="http://www.grammar-quizzes.com/modal5.html" TargetMode="External"/><Relationship Id="rId28" Type="http://schemas.openxmlformats.org/officeDocument/2006/relationships/footer" Target="footer1.xml"/><Relationship Id="rId10" Type="http://schemas.openxmlformats.org/officeDocument/2006/relationships/control" Target="activeX/activeX3.xml"/><Relationship Id="rId19" Type="http://schemas.openxmlformats.org/officeDocument/2006/relationships/control" Target="activeX/activeX9.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hyperlink" Target="http://www.businessenglishresources.com/31-2/teachers-section/skill-based-lessons/business-english-lessons-softening-phrases-to-make-polite-requests/" TargetMode="External"/><Relationship Id="rId27" Type="http://schemas.openxmlformats.org/officeDocument/2006/relationships/hyperlink" Target="http://image.slidesharecdn.com/keyphrasesformalinformalforemail-131106220315-phpapp02/95/key-phrases-formal-informal-for-email-1-638.jpg?cb=1383775514"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0779\AppData\Roaming\Microsoft\Templates\Spec%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13712</TotalTime>
  <Pages>12</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Limbu</dc:creator>
  <cp:keywords/>
  <dc:description/>
  <cp:lastModifiedBy>Ram Limbu</cp:lastModifiedBy>
  <cp:revision>185</cp:revision>
  <dcterms:created xsi:type="dcterms:W3CDTF">2017-03-04T10:39:00Z</dcterms:created>
  <dcterms:modified xsi:type="dcterms:W3CDTF">2017-03-18T12:01:00Z</dcterms:modified>
</cp:coreProperties>
</file>